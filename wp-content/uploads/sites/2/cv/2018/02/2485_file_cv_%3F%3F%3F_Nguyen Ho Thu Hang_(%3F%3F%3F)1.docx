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FE" w:rsidRPr="0040573D" w:rsidRDefault="00247BFE">
      <w:pPr>
        <w:jc w:val="center"/>
        <w:rPr>
          <w:rFonts w:asciiTheme="minorEastAsia" w:eastAsiaTheme="minorEastAsia" w:hAnsiTheme="minorEastAsia"/>
          <w:b/>
          <w:sz w:val="40"/>
        </w:rPr>
      </w:pPr>
      <w:r w:rsidRPr="0040573D">
        <w:rPr>
          <w:rFonts w:asciiTheme="minorEastAsia" w:eastAsiaTheme="minorEastAsia" w:hAnsiTheme="minorEastAsia" w:hint="eastAsia"/>
          <w:b/>
          <w:sz w:val="40"/>
        </w:rPr>
        <w:t>履　歴　書</w:t>
      </w:r>
    </w:p>
    <w:tbl>
      <w:tblPr>
        <w:tblStyle w:val="a4"/>
        <w:tblW w:w="0" w:type="auto"/>
        <w:tblInd w:w="227" w:type="dxa"/>
        <w:tblLook w:val="01E0" w:firstRow="1" w:lastRow="1" w:firstColumn="1" w:lastColumn="1" w:noHBand="0" w:noVBand="0"/>
      </w:tblPr>
      <w:tblGrid>
        <w:gridCol w:w="1985"/>
        <w:gridCol w:w="4961"/>
        <w:gridCol w:w="1134"/>
        <w:gridCol w:w="850"/>
        <w:gridCol w:w="993"/>
      </w:tblGrid>
      <w:tr w:rsidR="00A34E94" w:rsidRPr="0040573D">
        <w:trPr>
          <w:trHeight w:hRule="exact" w:val="397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</w:tcPr>
          <w:p w:rsidR="00A34E94" w:rsidRPr="0040573D" w:rsidRDefault="0061130B" w:rsidP="00E65654">
            <w:pPr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131445</wp:posOffset>
                  </wp:positionV>
                  <wp:extent cx="1120775" cy="1497965"/>
                  <wp:effectExtent l="0" t="0" r="3175" b="6985"/>
                  <wp:wrapSquare wrapText="bothSides"/>
                  <wp:docPr id="6" name="Picture 6" descr="E:\４年生\SYLL\Nguyễn Hồ Thu Hằ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４年生\SYLL\Nguyễn Hồ Thu Hằ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775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694C" w:rsidRPr="0040573D">
              <w:rPr>
                <w:rFonts w:asciiTheme="minorEastAsia" w:eastAsiaTheme="minorEastAsia" w:hAnsiTheme="minorEastAsia"/>
                <w:b/>
                <w:noProof/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135890</wp:posOffset>
                      </wp:positionV>
                      <wp:extent cx="1080135" cy="1440180"/>
                      <wp:effectExtent l="0" t="0" r="0" b="0"/>
                      <wp:wrapNone/>
                      <wp:docPr id="4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4E94" w:rsidRDefault="00A34E94" w:rsidP="00A34E9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写真</w:t>
                                  </w:r>
                                  <w:r w:rsidR="00A2537B">
                                    <w:rPr>
                                      <w:rFonts w:hint="eastAsia"/>
                                      <w:sz w:val="16"/>
                                    </w:rPr>
                                    <w:t>貼付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欄</w:t>
                                  </w:r>
                                </w:p>
                                <w:p w:rsidR="00A34E94" w:rsidRDefault="00A34E94" w:rsidP="00A34E9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1.40×30mmの写真を使用してください。</w:t>
                                  </w:r>
                                </w:p>
                                <w:p w:rsidR="00A34E94" w:rsidRDefault="00A34E94" w:rsidP="00A34E94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2.スピード写真は不可です。</w:t>
                                  </w:r>
                                </w:p>
                                <w:p w:rsidR="00A34E94" w:rsidRDefault="00A34E94" w:rsidP="00A34E9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left:0;text-align:left;margin-left:6.5pt;margin-top:10.7pt;width:85.05pt;height:11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" strokeweight=".5pt">
                      <v:stroke dashstyle="1 1"/>
                      <v:textbox>
                        <w:txbxContent>
                          <w:p w:rsidR="00A34E94" w:rsidRDefault="00A34E94" w:rsidP="00A34E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写真</w:t>
                            </w:r>
                            <w:r w:rsidR="00A2537B">
                              <w:rPr>
                                <w:rFonts w:hint="eastAsia"/>
                                <w:sz w:val="16"/>
                              </w:rPr>
                              <w:t>貼付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欄</w:t>
                            </w:r>
                          </w:p>
                          <w:p w:rsidR="00A34E94" w:rsidRDefault="00A34E94" w:rsidP="00A34E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1.40×30mmの写真を使用してください。</w:t>
                            </w:r>
                          </w:p>
                          <w:p w:rsidR="00A34E94" w:rsidRDefault="00A34E94" w:rsidP="00A34E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2.スピード写真は不可です。</w:t>
                            </w:r>
                          </w:p>
                          <w:p w:rsidR="00A34E94" w:rsidRDefault="00A34E94" w:rsidP="00A34E94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961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34E94" w:rsidRPr="0040573D" w:rsidRDefault="00A34E94" w:rsidP="00A34E9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A34E94" w:rsidRPr="0040573D" w:rsidRDefault="00A34E94" w:rsidP="00A34E94">
            <w:pPr>
              <w:jc w:val="righ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</w:rPr>
              <w:fldChar w:fldCharType="begin"/>
            </w:r>
            <w:r w:rsidRPr="0040573D">
              <w:rPr>
                <w:rFonts w:asciiTheme="minorEastAsia" w:eastAsiaTheme="minorEastAsia" w:hAnsiTheme="minorEastAsia"/>
              </w:rPr>
              <w:instrText xml:space="preserve"> TIME \@ "ggge</w:instrText>
            </w:r>
            <w:r w:rsidRPr="0040573D">
              <w:rPr>
                <w:rFonts w:asciiTheme="minorEastAsia" w:eastAsiaTheme="minorEastAsia" w:hAnsiTheme="minorEastAsia" w:hint="eastAsia"/>
              </w:rPr>
              <w:instrText>年</w:instrText>
            </w:r>
            <w:r w:rsidRPr="0040573D">
              <w:rPr>
                <w:rFonts w:asciiTheme="minorEastAsia" w:eastAsiaTheme="minorEastAsia" w:hAnsiTheme="minorEastAsia"/>
              </w:rPr>
              <w:instrText>M</w:instrText>
            </w:r>
            <w:r w:rsidRPr="0040573D">
              <w:rPr>
                <w:rFonts w:asciiTheme="minorEastAsia" w:eastAsiaTheme="minorEastAsia" w:hAnsiTheme="minorEastAsia" w:hint="eastAsia"/>
              </w:rPr>
              <w:instrText>月</w:instrText>
            </w:r>
            <w:r w:rsidRPr="0040573D">
              <w:rPr>
                <w:rFonts w:asciiTheme="minorEastAsia" w:eastAsiaTheme="minorEastAsia" w:hAnsiTheme="minorEastAsia"/>
              </w:rPr>
              <w:instrText>d</w:instrText>
            </w:r>
            <w:r w:rsidRPr="0040573D">
              <w:rPr>
                <w:rFonts w:asciiTheme="minorEastAsia" w:eastAsiaTheme="minorEastAsia" w:hAnsiTheme="minorEastAsia" w:hint="eastAsia"/>
              </w:rPr>
              <w:instrText>日</w:instrText>
            </w:r>
            <w:r w:rsidRPr="0040573D">
              <w:rPr>
                <w:rFonts w:asciiTheme="minorEastAsia" w:eastAsiaTheme="minorEastAsia" w:hAnsiTheme="minorEastAsia"/>
              </w:rPr>
              <w:instrText xml:space="preserve">" </w:instrText>
            </w:r>
            <w:r w:rsidRPr="0040573D">
              <w:rPr>
                <w:rFonts w:asciiTheme="minorEastAsia" w:eastAsiaTheme="minorEastAsia" w:hAnsiTheme="minorEastAsia"/>
              </w:rPr>
              <w:fldChar w:fldCharType="separate"/>
            </w:r>
            <w:r w:rsidR="00165F2F">
              <w:rPr>
                <w:rFonts w:asciiTheme="minorEastAsia" w:eastAsiaTheme="minorEastAsia" w:hAnsiTheme="minorEastAsia"/>
                <w:noProof/>
              </w:rPr>
              <w:t>平成30年2月27日</w:t>
            </w:r>
            <w:r w:rsidRPr="0040573D">
              <w:rPr>
                <w:rFonts w:asciiTheme="minorEastAsia" w:eastAsiaTheme="minorEastAsia" w:hAnsiTheme="minorEastAsia"/>
              </w:rPr>
              <w:fldChar w:fldCharType="end"/>
            </w:r>
          </w:p>
        </w:tc>
      </w:tr>
      <w:tr w:rsidR="00A34E94" w:rsidRPr="0040573D" w:rsidTr="00775D04">
        <w:trPr>
          <w:trHeight w:hRule="exact" w:val="454"/>
        </w:trPr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A34E94" w:rsidRPr="0040573D" w:rsidRDefault="00A34E94" w:rsidP="00A94E15">
            <w:pPr>
              <w:tabs>
                <w:tab w:val="center" w:pos="2603"/>
              </w:tabs>
              <w:ind w:leftChars="25" w:left="53"/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  <w:sz w:val="16"/>
              </w:rPr>
              <w:t>ふりがな</w:t>
            </w:r>
            <w:r w:rsidRPr="0040573D">
              <w:rPr>
                <w:rFonts w:asciiTheme="minorEastAsia" w:eastAsiaTheme="minorEastAsia" w:hAnsiTheme="minorEastAsia"/>
                <w:sz w:val="16"/>
              </w:rPr>
              <w:tab/>
            </w:r>
            <w:r w:rsidR="00A94E15" w:rsidRPr="0040573D">
              <w:rPr>
                <w:rFonts w:asciiTheme="minorEastAsia" w:eastAsiaTheme="minorEastAsia" w:hAnsiTheme="minorEastAsia"/>
                <w:sz w:val="16"/>
              </w:rPr>
              <w:t xml:space="preserve">    </w:t>
            </w:r>
            <w:r w:rsidR="00A94E15" w:rsidRPr="007366CF">
              <w:rPr>
                <w:rFonts w:asciiTheme="minorEastAsia" w:eastAsiaTheme="minorEastAsia" w:hAnsiTheme="minorEastAsia" w:hint="eastAsia"/>
                <w:sz w:val="32"/>
                <w:szCs w:val="32"/>
              </w:rPr>
              <w:t>グエン　ホー　トウー　ハン</w:t>
            </w:r>
          </w:p>
        </w:tc>
        <w:tc>
          <w:tcPr>
            <w:tcW w:w="850" w:type="dxa"/>
            <w:vMerge w:val="restart"/>
            <w:tcMar>
              <w:left w:w="0" w:type="dxa"/>
              <w:right w:w="0" w:type="dxa"/>
            </w:tcMar>
          </w:tcPr>
          <w:p w:rsidR="00A34E94" w:rsidRPr="0040573D" w:rsidRDefault="00895986" w:rsidP="00A34E94">
            <w:pPr>
              <w:spacing w:beforeLines="50" w:before="180"/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267970</wp:posOffset>
                      </wp:positionV>
                      <wp:extent cx="161925" cy="16192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2C3DA6" id="Oval 8" o:spid="_x0000_s1026" style="position:absolute;left:0;text-align:left;margin-left:19.6pt;margin-top:21.1pt;width:12.75pt;height:1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" fillcolor="white [3201]" strokecolor="black [3213]" strokeweight=".25pt"/>
                  </w:pict>
                </mc:Fallback>
              </mc:AlternateContent>
            </w:r>
            <w:r w:rsidR="00A34E94" w:rsidRPr="0040573D">
              <w:rPr>
                <w:rFonts w:asciiTheme="minorEastAsia" w:eastAsiaTheme="minorEastAsia" w:hAnsiTheme="minorEastAsia" w:hint="eastAsia"/>
              </w:rPr>
              <w:t>性別</w:t>
            </w:r>
          </w:p>
          <w:p w:rsidR="00A34E94" w:rsidRPr="0040573D" w:rsidRDefault="00A2537B" w:rsidP="00A34E94">
            <w:pPr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男女</w:t>
            </w:r>
          </w:p>
        </w:tc>
        <w:tc>
          <w:tcPr>
            <w:tcW w:w="993" w:type="dxa"/>
            <w:vMerge w:val="restart"/>
            <w:tcMar>
              <w:left w:w="0" w:type="dxa"/>
              <w:right w:w="0" w:type="dxa"/>
            </w:tcMar>
            <w:vAlign w:val="center"/>
          </w:tcPr>
          <w:p w:rsidR="00A34E94" w:rsidRPr="0040573D" w:rsidRDefault="00A34E94" w:rsidP="00A34E94">
            <w:pPr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A34E94" w:rsidRPr="0040573D" w:rsidTr="00775D04">
        <w:trPr>
          <w:trHeight w:val="567"/>
        </w:trPr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  <w:gridSpan w:val="2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C17447" w:rsidRPr="0040573D" w:rsidRDefault="00A34E94" w:rsidP="00A94E15">
            <w:pPr>
              <w:spacing w:beforeLines="25" w:before="90"/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氏名</w:t>
            </w:r>
            <w:r w:rsidR="00C17447" w:rsidRPr="0040573D">
              <w:rPr>
                <w:rFonts w:asciiTheme="minorEastAsia" w:eastAsiaTheme="minorEastAsia" w:hAnsiTheme="minorEastAsia" w:hint="eastAsia"/>
              </w:rPr>
              <w:t xml:space="preserve">          </w:t>
            </w:r>
            <w:r w:rsidR="00C17447" w:rsidRPr="0040573D">
              <w:rPr>
                <w:rFonts w:asciiTheme="minorEastAsia" w:eastAsiaTheme="minorEastAsia" w:hAnsiTheme="minorEastAsia" w:hint="eastAsia"/>
                <w:sz w:val="36"/>
              </w:rPr>
              <w:t>Nguyen Ho Thu Hang</w:t>
            </w:r>
          </w:p>
        </w:tc>
        <w:tc>
          <w:tcPr>
            <w:tcW w:w="850" w:type="dxa"/>
            <w:vMerge/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93" w:type="dxa"/>
            <w:vMerge/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</w:tr>
      <w:tr w:rsidR="00A34E94" w:rsidRPr="0040573D">
        <w:trPr>
          <w:trHeight w:val="272"/>
        </w:trPr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095" w:type="dxa"/>
            <w:gridSpan w:val="2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gridSpan w:val="2"/>
            <w:vMerge w:val="restart"/>
            <w:tcMar>
              <w:left w:w="0" w:type="dxa"/>
              <w:right w:w="0" w:type="dxa"/>
            </w:tcMar>
          </w:tcPr>
          <w:p w:rsidR="00A34E94" w:rsidRPr="0040573D" w:rsidRDefault="00A34E94" w:rsidP="00A34E94">
            <w:pPr>
              <w:spacing w:beforeLines="50" w:before="180"/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本籍</w:t>
            </w:r>
          </w:p>
          <w:p w:rsidR="00A34E94" w:rsidRPr="0040573D" w:rsidRDefault="00A34E94" w:rsidP="00A34E94">
            <w:pPr>
              <w:spacing w:line="140" w:lineRule="exact"/>
              <w:rPr>
                <w:rFonts w:asciiTheme="minorEastAsia" w:eastAsiaTheme="minorEastAsia" w:hAnsiTheme="minorEastAsia"/>
              </w:rPr>
            </w:pPr>
          </w:p>
          <w:p w:rsidR="00A34E94" w:rsidRPr="0040573D" w:rsidRDefault="0040573D" w:rsidP="00A34E94">
            <w:pPr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</w:rPr>
              <w:t>Vietnam</w:t>
            </w:r>
          </w:p>
        </w:tc>
      </w:tr>
      <w:tr w:rsidR="00A34E94" w:rsidRPr="0040573D" w:rsidTr="00775D04">
        <w:trPr>
          <w:trHeight w:hRule="exact" w:val="964"/>
        </w:trPr>
        <w:tc>
          <w:tcPr>
            <w:tcW w:w="1985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961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A34E94" w:rsidRPr="0040573D" w:rsidRDefault="007366CF" w:rsidP="00911755">
            <w:pPr>
              <w:spacing w:beforeLines="25" w:before="90"/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07FB568" wp14:editId="0E5F1A4C">
                      <wp:simplePos x="0" y="0"/>
                      <wp:positionH relativeFrom="page">
                        <wp:posOffset>728345</wp:posOffset>
                      </wp:positionH>
                      <wp:positionV relativeFrom="paragraph">
                        <wp:posOffset>234315</wp:posOffset>
                      </wp:positionV>
                      <wp:extent cx="238125" cy="194310"/>
                      <wp:effectExtent l="0" t="0" r="28575" b="15240"/>
                      <wp:wrapNone/>
                      <wp:docPr id="3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9431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366CF" w:rsidRDefault="007366CF" w:rsidP="007366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FB568" id="Oval 21" o:spid="_x0000_s1027" style="position:absolute;left:0;text-align:left;margin-left:57.35pt;margin-top:18.45pt;width:18.75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" filled="f" strokecolor="black [3213]" strokeweight="1pt">
                      <v:textbox>
                        <w:txbxContent>
                          <w:p w:rsidR="007366CF" w:rsidRDefault="007366CF" w:rsidP="007366CF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oval>
                  </w:pict>
                </mc:Fallback>
              </mc:AlternateContent>
            </w:r>
            <w:r w:rsidR="00A34E94" w:rsidRPr="0040573D">
              <w:rPr>
                <w:rFonts w:asciiTheme="minorEastAsia" w:eastAsiaTheme="minorEastAsia" w:hAnsiTheme="minorEastAsia" w:hint="eastAsia"/>
              </w:rPr>
              <w:t>生年月日</w:t>
            </w:r>
          </w:p>
          <w:p w:rsidR="00A34E94" w:rsidRPr="0040573D" w:rsidRDefault="00A34E94" w:rsidP="00911755">
            <w:pPr>
              <w:ind w:left="25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※</w:t>
            </w:r>
            <w:r w:rsidRPr="0040573D">
              <w:rPr>
                <w:rFonts w:asciiTheme="minorEastAsia" w:eastAsiaTheme="minorEastAsia" w:hAnsiTheme="minorEastAsia" w:hint="eastAsia"/>
                <w:sz w:val="16"/>
              </w:rPr>
              <w:t xml:space="preserve">大正・昭和・平成　</w:t>
            </w:r>
            <w:r w:rsidR="00A2537B" w:rsidRPr="0040573D">
              <w:rPr>
                <w:rFonts w:asciiTheme="minorEastAsia" w:eastAsiaTheme="minorEastAsia" w:hAnsiTheme="minorEastAsia" w:hint="eastAsia"/>
                <w:sz w:val="16"/>
              </w:rPr>
              <w:t xml:space="preserve">　</w:t>
            </w:r>
            <w:r w:rsidR="00C17447" w:rsidRPr="0040573D">
              <w:rPr>
                <w:rFonts w:asciiTheme="minorEastAsia" w:eastAsiaTheme="minorEastAsia" w:hAnsiTheme="minorEastAsia" w:hint="eastAsia"/>
                <w:szCs w:val="21"/>
              </w:rPr>
              <w:t>4</w:t>
            </w:r>
            <w:r w:rsidRPr="0040573D">
              <w:rPr>
                <w:rFonts w:asciiTheme="minorEastAsia" w:eastAsiaTheme="minorEastAsia" w:hAnsiTheme="minorEastAsia" w:hint="eastAsia"/>
              </w:rPr>
              <w:t xml:space="preserve">年　</w:t>
            </w:r>
            <w:r w:rsidR="00A2537B" w:rsidRPr="0040573D">
              <w:rPr>
                <w:rFonts w:asciiTheme="minorEastAsia" w:eastAsiaTheme="minorEastAsia" w:hAnsiTheme="minorEastAsia" w:hint="eastAsia"/>
              </w:rPr>
              <w:t xml:space="preserve">　</w:t>
            </w:r>
            <w:r w:rsidR="00C17447" w:rsidRPr="0040573D">
              <w:rPr>
                <w:rFonts w:asciiTheme="minorEastAsia" w:eastAsiaTheme="minorEastAsia" w:hAnsiTheme="minorEastAsia" w:hint="eastAsia"/>
              </w:rPr>
              <w:t>8</w:t>
            </w:r>
            <w:r w:rsidRPr="0040573D">
              <w:rPr>
                <w:rFonts w:asciiTheme="minorEastAsia" w:eastAsiaTheme="minorEastAsia" w:hAnsiTheme="minorEastAsia" w:hint="eastAsia"/>
              </w:rPr>
              <w:t xml:space="preserve">月　</w:t>
            </w:r>
            <w:r w:rsidR="00A2537B" w:rsidRPr="0040573D">
              <w:rPr>
                <w:rFonts w:asciiTheme="minorEastAsia" w:eastAsiaTheme="minorEastAsia" w:hAnsiTheme="minorEastAsia" w:hint="eastAsia"/>
              </w:rPr>
              <w:t xml:space="preserve">　</w:t>
            </w:r>
            <w:r w:rsidR="00C17447" w:rsidRPr="0040573D">
              <w:rPr>
                <w:rFonts w:asciiTheme="minorEastAsia" w:eastAsiaTheme="minorEastAsia" w:hAnsiTheme="minorEastAsia" w:hint="eastAsia"/>
              </w:rPr>
              <w:t>10</w:t>
            </w:r>
            <w:r w:rsidRPr="0040573D">
              <w:rPr>
                <w:rFonts w:asciiTheme="minorEastAsia" w:eastAsiaTheme="minorEastAsia" w:hAnsiTheme="minorEastAsia" w:hint="eastAsia"/>
              </w:rPr>
              <w:t>日</w:t>
            </w:r>
            <w:r w:rsidR="00C17447" w:rsidRPr="0040573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40573D">
              <w:rPr>
                <w:rFonts w:asciiTheme="minorEastAsia" w:eastAsiaTheme="minorEastAsia" w:hAnsiTheme="minorEastAsia" w:hint="eastAsia"/>
              </w:rPr>
              <w:t>生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A34E94" w:rsidRPr="0040573D" w:rsidRDefault="00A34E94" w:rsidP="00251465">
            <w:pPr>
              <w:spacing w:beforeLines="25" w:before="90"/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年齢</w:t>
            </w:r>
          </w:p>
          <w:p w:rsidR="00A34E94" w:rsidRPr="0040573D" w:rsidRDefault="0069116C" w:rsidP="00251465">
            <w:pPr>
              <w:spacing w:beforeLines="25" w:before="90"/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0573D" w:rsidRPr="0040573D">
              <w:rPr>
                <w:rFonts w:asciiTheme="minorEastAsia" w:eastAsiaTheme="minorEastAsia" w:hAnsiTheme="minorEastAsia" w:hint="eastAsia"/>
              </w:rPr>
              <w:t>26</w:t>
            </w:r>
            <w:r w:rsidR="00A34E94" w:rsidRPr="0040573D">
              <w:rPr>
                <w:rFonts w:asciiTheme="minorEastAsia" w:eastAsiaTheme="minorEastAsia" w:hAnsiTheme="minorEastAsia" w:hint="eastAsia"/>
              </w:rPr>
              <w:t>才</w:t>
            </w:r>
          </w:p>
        </w:tc>
        <w:tc>
          <w:tcPr>
            <w:tcW w:w="1843" w:type="dxa"/>
            <w:gridSpan w:val="2"/>
            <w:vMerge/>
            <w:tcMar>
              <w:left w:w="0" w:type="dxa"/>
              <w:right w:w="0" w:type="dxa"/>
            </w:tcMar>
          </w:tcPr>
          <w:p w:rsidR="00A34E94" w:rsidRPr="0040573D" w:rsidRDefault="00A34E94" w:rsidP="00E65654">
            <w:pPr>
              <w:rPr>
                <w:rFonts w:asciiTheme="minorEastAsia" w:eastAsiaTheme="minorEastAsia" w:hAnsiTheme="minorEastAsia"/>
              </w:rPr>
            </w:pPr>
          </w:p>
        </w:tc>
      </w:tr>
      <w:tr w:rsidR="00911755" w:rsidRPr="0040573D">
        <w:trPr>
          <w:trHeight w:hRule="exact" w:val="397"/>
        </w:trPr>
        <w:tc>
          <w:tcPr>
            <w:tcW w:w="8080" w:type="dxa"/>
            <w:gridSpan w:val="3"/>
            <w:tcMar>
              <w:left w:w="0" w:type="dxa"/>
              <w:right w:w="0" w:type="dxa"/>
            </w:tcMar>
            <w:vAlign w:val="center"/>
          </w:tcPr>
          <w:p w:rsidR="00911755" w:rsidRPr="0040573D" w:rsidRDefault="00911755" w:rsidP="00911755">
            <w:pPr>
              <w:ind w:leftChars="25" w:left="53"/>
              <w:rPr>
                <w:rFonts w:asciiTheme="minorEastAsia" w:eastAsiaTheme="minorEastAsia" w:hAnsiTheme="minorEastAsia"/>
              </w:rPr>
            </w:pPr>
            <w:r w:rsidRPr="00773E1A">
              <w:rPr>
                <w:rFonts w:asciiTheme="minorEastAsia" w:eastAsiaTheme="minorEastAsia" w:hAnsiTheme="minorEastAsia" w:hint="eastAsia"/>
                <w:w w:val="87"/>
                <w:kern w:val="0"/>
                <w:sz w:val="18"/>
                <w:szCs w:val="18"/>
                <w:fitText w:val="630" w:id="-937149951"/>
              </w:rPr>
              <w:t>ふりが</w:t>
            </w:r>
            <w:r w:rsidRPr="00773E1A">
              <w:rPr>
                <w:rFonts w:asciiTheme="minorEastAsia" w:eastAsiaTheme="minorEastAsia" w:hAnsiTheme="minorEastAsia" w:hint="eastAsia"/>
                <w:spacing w:val="15"/>
                <w:w w:val="87"/>
                <w:kern w:val="0"/>
                <w:sz w:val="18"/>
                <w:szCs w:val="18"/>
                <w:fitText w:val="630" w:id="-937149951"/>
              </w:rPr>
              <w:t>な</w:t>
            </w:r>
            <w:r w:rsidRPr="0040573D"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911755" w:rsidRPr="0040573D" w:rsidRDefault="00911755" w:rsidP="00911755">
            <w:pPr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電話</w:t>
            </w:r>
            <w:r w:rsidR="007366CF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>（</w:t>
            </w:r>
            <w:r w:rsidR="0040573D" w:rsidRPr="0040573D">
              <w:rPr>
                <w:rFonts w:asciiTheme="minorEastAsia" w:eastAsiaTheme="minorEastAsia" w:hAnsiTheme="minorEastAsia" w:hint="eastAsia"/>
              </w:rPr>
              <w:t>080</w:t>
            </w:r>
            <w:r w:rsidR="00A2537B" w:rsidRPr="0040573D"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911755" w:rsidRPr="0040573D">
        <w:trPr>
          <w:trHeight w:hRule="exact" w:val="397"/>
        </w:trPr>
        <w:tc>
          <w:tcPr>
            <w:tcW w:w="8080" w:type="dxa"/>
            <w:gridSpan w:val="3"/>
            <w:vMerge w:val="restart"/>
            <w:tcMar>
              <w:left w:w="0" w:type="dxa"/>
              <w:right w:w="0" w:type="dxa"/>
            </w:tcMar>
          </w:tcPr>
          <w:p w:rsidR="00911755" w:rsidRPr="001777C6" w:rsidRDefault="00911755" w:rsidP="001777C6">
            <w:pPr>
              <w:spacing w:beforeLines="25" w:before="90"/>
              <w:ind w:leftChars="25" w:left="53"/>
              <w:jc w:val="left"/>
              <w:rPr>
                <w:rFonts w:asciiTheme="minorEastAsia" w:eastAsia="PMingLiU" w:hAnsiTheme="minorEastAsia"/>
                <w:lang w:eastAsia="zh-TW"/>
              </w:rPr>
            </w:pP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>現住所</w:t>
            </w:r>
            <w:r w:rsidR="0040573D">
              <w:rPr>
                <w:rFonts w:asciiTheme="minorEastAsia" w:eastAsiaTheme="minorEastAsia" w:hAnsiTheme="minorEastAsia" w:hint="eastAsia"/>
                <w:lang w:eastAsia="zh-TW"/>
              </w:rPr>
              <w:t xml:space="preserve">     </w:t>
            </w:r>
            <w:r w:rsidR="0040573D">
              <w:rPr>
                <w:rFonts w:asciiTheme="minorEastAsia" w:eastAsiaTheme="minorEastAsia" w:hAnsiTheme="minorEastAsia"/>
                <w:lang w:eastAsia="zh-TW"/>
              </w:rPr>
              <w:t>959-1513　新潟県南蒲原郡田上町</w:t>
            </w:r>
            <w:r w:rsidR="007366CF">
              <w:rPr>
                <w:rFonts w:asciiTheme="minorEastAsia" w:eastAsiaTheme="minorEastAsia" w:hAnsiTheme="minorEastAsia" w:hint="eastAsia"/>
                <w:lang w:eastAsia="zh-TW"/>
              </w:rPr>
              <w:t>大字</w:t>
            </w:r>
            <w:r w:rsidR="0040573D">
              <w:rPr>
                <w:rFonts w:asciiTheme="minorEastAsia" w:eastAsiaTheme="minorEastAsia" w:hAnsiTheme="minorEastAsia"/>
                <w:lang w:eastAsia="zh-TW"/>
              </w:rPr>
              <w:t>川船河</w:t>
            </w:r>
            <w:r w:rsidR="0040573D">
              <w:rPr>
                <w:rFonts w:asciiTheme="minorEastAsia" w:eastAsiaTheme="minorEastAsia" w:hAnsiTheme="minorEastAsia" w:hint="eastAsia"/>
                <w:lang w:eastAsia="zh-TW"/>
              </w:rPr>
              <w:t>乙</w:t>
            </w:r>
            <w:r w:rsidR="0040573D">
              <w:rPr>
                <w:rFonts w:asciiTheme="minorEastAsia" w:eastAsiaTheme="minorEastAsia" w:hAnsiTheme="minorEastAsia"/>
                <w:lang w:eastAsia="zh-TW"/>
              </w:rPr>
              <w:t>78-1</w:t>
            </w:r>
          </w:p>
          <w:p w:rsidR="0040573D" w:rsidRPr="0040573D" w:rsidRDefault="0040573D" w:rsidP="001777C6">
            <w:pPr>
              <w:spacing w:beforeLines="25" w:before="90"/>
              <w:ind w:firstLineChars="600" w:firstLine="126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ハイネス</w:t>
            </w:r>
            <w:r>
              <w:rPr>
                <w:rFonts w:asciiTheme="minorEastAsia" w:eastAsiaTheme="minorEastAsia" w:hAnsiTheme="minorEastAsia"/>
              </w:rPr>
              <w:t>希望ヶ丘102</w:t>
            </w: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911755" w:rsidRPr="0040573D" w:rsidRDefault="0040573D" w:rsidP="00A2537B">
            <w:pPr>
              <w:ind w:leftChars="25" w:left="53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0573D">
              <w:rPr>
                <w:rFonts w:asciiTheme="minorEastAsia" w:eastAsiaTheme="minorEastAsia" w:hAnsiTheme="minorEastAsia" w:cs="Helvetica"/>
                <w:szCs w:val="21"/>
              </w:rPr>
              <w:t>9444-8903</w:t>
            </w:r>
          </w:p>
        </w:tc>
      </w:tr>
      <w:tr w:rsidR="00911755" w:rsidRPr="0040573D">
        <w:trPr>
          <w:trHeight w:hRule="exact" w:val="510"/>
        </w:trPr>
        <w:tc>
          <w:tcPr>
            <w:tcW w:w="8080" w:type="dxa"/>
            <w:gridSpan w:val="3"/>
            <w:vMerge/>
            <w:tcMar>
              <w:left w:w="0" w:type="dxa"/>
              <w:right w:w="0" w:type="dxa"/>
            </w:tcMar>
          </w:tcPr>
          <w:p w:rsidR="00911755" w:rsidRPr="0040573D" w:rsidRDefault="00911755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911755" w:rsidRPr="0040573D" w:rsidRDefault="0040573D" w:rsidP="0040573D">
            <w:pPr>
              <w:ind w:leftChars="25" w:left="5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</w:t>
            </w:r>
            <w:r w:rsidR="00C17447" w:rsidRPr="0040573D">
              <w:rPr>
                <w:rFonts w:asciiTheme="minorEastAsia" w:eastAsiaTheme="minorEastAsia" w:hAnsiTheme="minorEastAsia" w:hint="eastAsia"/>
              </w:rPr>
              <w:t>Hang</w:t>
            </w:r>
            <w:r w:rsidR="00911755" w:rsidRPr="0040573D">
              <w:rPr>
                <w:rFonts w:asciiTheme="minorEastAsia" w:eastAsiaTheme="minorEastAsia" w:hAnsiTheme="minorEastAsia" w:hint="eastAsia"/>
              </w:rPr>
              <w:t>方呼出）</w:t>
            </w:r>
          </w:p>
        </w:tc>
      </w:tr>
      <w:tr w:rsidR="00911755" w:rsidRPr="0040573D">
        <w:trPr>
          <w:trHeight w:hRule="exact" w:val="397"/>
        </w:trPr>
        <w:tc>
          <w:tcPr>
            <w:tcW w:w="8080" w:type="dxa"/>
            <w:gridSpan w:val="3"/>
            <w:tcMar>
              <w:left w:w="0" w:type="dxa"/>
              <w:right w:w="0" w:type="dxa"/>
            </w:tcMar>
            <w:vAlign w:val="center"/>
          </w:tcPr>
          <w:p w:rsidR="00911755" w:rsidRPr="0040573D" w:rsidRDefault="00911755" w:rsidP="00911755">
            <w:pPr>
              <w:tabs>
                <w:tab w:val="left" w:pos="907"/>
              </w:tabs>
              <w:ind w:leftChars="25" w:left="53"/>
              <w:rPr>
                <w:rFonts w:asciiTheme="minorEastAsia" w:eastAsiaTheme="minorEastAsia" w:hAnsiTheme="minorEastAsia"/>
              </w:rPr>
            </w:pPr>
            <w:r w:rsidRPr="00773E1A">
              <w:rPr>
                <w:rFonts w:asciiTheme="minorEastAsia" w:eastAsiaTheme="minorEastAsia" w:hAnsiTheme="minorEastAsia" w:hint="eastAsia"/>
                <w:w w:val="87"/>
                <w:kern w:val="0"/>
                <w:fitText w:val="735" w:id="-937149696"/>
              </w:rPr>
              <w:t>ふりがな</w:t>
            </w:r>
            <w:r w:rsidRPr="0040573D">
              <w:rPr>
                <w:rFonts w:asciiTheme="minorEastAsia" w:eastAsiaTheme="minorEastAsia" w:hAnsiTheme="minorEastAsia"/>
              </w:rPr>
              <w:tab/>
            </w: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911755" w:rsidRPr="0040573D" w:rsidRDefault="00911755" w:rsidP="00911755">
            <w:pPr>
              <w:ind w:leftChars="25" w:left="53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電話（　　　　）</w:t>
            </w:r>
          </w:p>
        </w:tc>
      </w:tr>
      <w:tr w:rsidR="00911755" w:rsidRPr="0040573D">
        <w:trPr>
          <w:trHeight w:hRule="exact" w:val="397"/>
        </w:trPr>
        <w:tc>
          <w:tcPr>
            <w:tcW w:w="8080" w:type="dxa"/>
            <w:gridSpan w:val="3"/>
            <w:vMerge w:val="restart"/>
            <w:tcMar>
              <w:left w:w="0" w:type="dxa"/>
              <w:right w:w="0" w:type="dxa"/>
            </w:tcMar>
          </w:tcPr>
          <w:p w:rsidR="00EB4D77" w:rsidRPr="0040573D" w:rsidRDefault="00911755" w:rsidP="00EB4D77">
            <w:pPr>
              <w:tabs>
                <w:tab w:val="left" w:pos="5745"/>
              </w:tabs>
              <w:spacing w:beforeLines="25" w:before="90"/>
              <w:ind w:leftChars="25" w:left="53" w:right="210"/>
              <w:jc w:val="righ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連絡先</w:t>
            </w:r>
            <w:r w:rsidR="00EB4D77" w:rsidRPr="0040573D">
              <w:rPr>
                <w:rFonts w:asciiTheme="minorEastAsia" w:eastAsiaTheme="minorEastAsia" w:hAnsiTheme="minorEastAsia" w:hint="eastAsia"/>
              </w:rPr>
              <w:t xml:space="preserve">　　　　　　　　　　　　　　（現住所以外に連絡を希望する場合のみ記入） </w:t>
            </w:r>
          </w:p>
          <w:p w:rsidR="00911755" w:rsidRPr="0040573D" w:rsidRDefault="00EB4D77" w:rsidP="00EB4D77">
            <w:pPr>
              <w:tabs>
                <w:tab w:val="left" w:pos="5745"/>
              </w:tabs>
              <w:spacing w:beforeLines="25" w:before="90"/>
              <w:ind w:leftChars="25" w:left="53"/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</w:rPr>
              <w:tab/>
            </w: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911755" w:rsidRPr="0040573D" w:rsidRDefault="00911755" w:rsidP="00911755">
            <w:pPr>
              <w:ind w:leftChars="25" w:left="53"/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－</w:t>
            </w:r>
          </w:p>
        </w:tc>
      </w:tr>
      <w:tr w:rsidR="00911755" w:rsidRPr="0040573D">
        <w:trPr>
          <w:trHeight w:hRule="exact" w:val="510"/>
        </w:trPr>
        <w:tc>
          <w:tcPr>
            <w:tcW w:w="8080" w:type="dxa"/>
            <w:gridSpan w:val="3"/>
            <w:vMerge/>
            <w:tcMar>
              <w:left w:w="0" w:type="dxa"/>
              <w:right w:w="0" w:type="dxa"/>
            </w:tcMar>
          </w:tcPr>
          <w:p w:rsidR="00911755" w:rsidRPr="0040573D" w:rsidRDefault="00911755" w:rsidP="00E6565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gridSpan w:val="2"/>
            <w:tcMar>
              <w:left w:w="0" w:type="dxa"/>
              <w:right w:w="0" w:type="dxa"/>
            </w:tcMar>
            <w:vAlign w:val="center"/>
          </w:tcPr>
          <w:p w:rsidR="00911755" w:rsidRPr="0040573D" w:rsidRDefault="00911755" w:rsidP="00911755">
            <w:pPr>
              <w:ind w:leftChars="25" w:left="53"/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 xml:space="preserve">（　</w:t>
            </w:r>
            <w:r w:rsidR="00801D5B" w:rsidRPr="0040573D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 xml:space="preserve">　　方呼出）</w:t>
            </w:r>
          </w:p>
        </w:tc>
      </w:tr>
    </w:tbl>
    <w:p w:rsidR="00247BFE" w:rsidRPr="0040573D" w:rsidRDefault="00247BFE">
      <w:pPr>
        <w:jc w:val="center"/>
        <w:rPr>
          <w:rFonts w:asciiTheme="minorEastAsia" w:eastAsiaTheme="minorEastAsia" w:hAnsiTheme="minorEastAsia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491"/>
      </w:tblGrid>
      <w:tr w:rsidR="00247BFE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47BFE" w:rsidRPr="0040573D" w:rsidRDefault="00247BFE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47BFE" w:rsidRPr="0040573D" w:rsidRDefault="00247BFE">
            <w:pPr>
              <w:pStyle w:val="a3"/>
              <w:ind w:left="36" w:right="62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573D">
              <w:rPr>
                <w:rFonts w:asciiTheme="minorEastAsia" w:eastAsiaTheme="minorEastAsia" w:hAnsiTheme="minorEastAsia" w:hint="eastAsia"/>
                <w:sz w:val="24"/>
              </w:rPr>
              <w:t>月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47BFE" w:rsidRPr="0040573D" w:rsidRDefault="00247BFE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>学歴、職歴など（項目別にまとめて書く）</w:t>
            </w:r>
          </w:p>
        </w:tc>
      </w:tr>
      <w:tr w:rsidR="00BD256B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BD256B" w:rsidRPr="0040573D" w:rsidRDefault="00BD256B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BD256B" w:rsidRPr="0040573D" w:rsidRDefault="00BD256B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F7264F" w:rsidRPr="0040573D" w:rsidRDefault="006A3289" w:rsidP="006A3289">
            <w:pPr>
              <w:ind w:right="1899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　　　　　　　　　　　　　　　</w:t>
            </w:r>
            <w:r w:rsidR="00EB4D77"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>学歴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ind w:left="36" w:right="939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Xuan Loc 高等学校　入学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2010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ind w:left="36" w:right="62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Xuan Loc 高等学校　卒業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2010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BC7303" w:rsidP="00000BA5">
            <w:pPr>
              <w:ind w:left="36" w:right="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ベトナム国家大学　ホーチミン市人文社会科学大学　日本学部</w:t>
            </w:r>
            <w:r w:rsidR="002E3856" w:rsidRPr="0040573D">
              <w:rPr>
                <w:rFonts w:asciiTheme="minorEastAsia" w:eastAsiaTheme="minorEastAsia" w:hAnsiTheme="minorEastAsia" w:hint="eastAsia"/>
              </w:rPr>
              <w:t xml:space="preserve">　入学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2014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BC7303" w:rsidP="00000BA5">
            <w:pPr>
              <w:ind w:left="36" w:right="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ベトナム国家大学　ホーチミン市人文社会科学大学　日本学部</w:t>
            </w:r>
            <w:r w:rsidR="002E3856" w:rsidRPr="0040573D">
              <w:rPr>
                <w:rFonts w:asciiTheme="minorEastAsia" w:eastAsiaTheme="minorEastAsia" w:hAnsiTheme="minorEastAsia" w:hint="eastAsia"/>
              </w:rPr>
              <w:t xml:space="preserve">　卒業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2014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ind w:left="36" w:right="62"/>
              <w:rPr>
                <w:rFonts w:asciiTheme="minorEastAsia" w:eastAsiaTheme="minorEastAsia" w:hAnsiTheme="minorEastAsia"/>
                <w:lang w:eastAsia="zh-CN"/>
              </w:rPr>
            </w:pPr>
            <w:r w:rsidRPr="0040573D">
              <w:rPr>
                <w:rFonts w:asciiTheme="minorEastAsia" w:eastAsiaTheme="minorEastAsia" w:hAnsiTheme="minorEastAsia" w:hint="eastAsia"/>
                <w:lang w:eastAsia="zh-CN"/>
              </w:rPr>
              <w:t>神戸大学　国際文化学部　入学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BC7303" w:rsidRPr="0040573D" w:rsidRDefault="002E3856" w:rsidP="00BC7303">
            <w:pPr>
              <w:ind w:left="36" w:right="62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40573D">
              <w:rPr>
                <w:rFonts w:asciiTheme="minorEastAsia" w:eastAsiaTheme="minorEastAsia" w:hAnsiTheme="minorEastAsia" w:hint="eastAsia"/>
                <w:lang w:eastAsia="zh-CN"/>
              </w:rPr>
              <w:t>神戸大学　国際文化学部　卒業</w:t>
            </w:r>
          </w:p>
        </w:tc>
      </w:tr>
      <w:tr w:rsidR="00BC7303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BC7303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BC7303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BC7303" w:rsidRPr="0040573D" w:rsidRDefault="00BC7303" w:rsidP="001777C6">
            <w:pPr>
              <w:ind w:left="36" w:right="62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新潟経営大学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　経営</w:t>
            </w:r>
            <w:r w:rsidR="001777C6">
              <w:rPr>
                <w:rFonts w:asciiTheme="minorEastAsia" w:eastAsiaTheme="minorEastAsia" w:hAnsiTheme="minorEastAsia"/>
                <w:lang w:eastAsia="zh-CN"/>
              </w:rPr>
              <w:t>情報</w:t>
            </w:r>
            <w:r>
              <w:rPr>
                <w:rFonts w:asciiTheme="minorEastAsia" w:eastAsiaTheme="minorEastAsia" w:hAnsiTheme="minorEastAsia"/>
                <w:lang w:eastAsia="zh-CN"/>
              </w:rPr>
              <w:t>学部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　入学</w:t>
            </w:r>
          </w:p>
        </w:tc>
      </w:tr>
      <w:tr w:rsidR="00BC7303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BC7303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BC7303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BC7303" w:rsidRPr="00BC7303" w:rsidRDefault="00BC7303" w:rsidP="00BC7303">
            <w:pPr>
              <w:ind w:left="36" w:right="62"/>
              <w:jc w:val="left"/>
              <w:rPr>
                <w:rFonts w:asciiTheme="minorEastAsia" w:eastAsia="SimSun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新潟経営大学</w:t>
            </w:r>
            <w:r w:rsidR="001777C6">
              <w:rPr>
                <w:rFonts w:asciiTheme="minorEastAsia" w:eastAsiaTheme="minorEastAsia" w:hAnsiTheme="minorEastAsia"/>
                <w:lang w:eastAsia="zh-TW"/>
              </w:rPr>
              <w:t xml:space="preserve">　</w:t>
            </w:r>
            <w:r>
              <w:rPr>
                <w:rFonts w:asciiTheme="minorEastAsia" w:eastAsiaTheme="minorEastAsia" w:hAnsiTheme="minorEastAsia"/>
                <w:lang w:eastAsia="zh-TW"/>
              </w:rPr>
              <w:t>経営</w:t>
            </w:r>
            <w:r w:rsidR="001777C6">
              <w:rPr>
                <w:rFonts w:asciiTheme="minorEastAsia" w:eastAsiaTheme="minorEastAsia" w:hAnsiTheme="minorEastAsia"/>
                <w:lang w:eastAsia="zh-TW"/>
              </w:rPr>
              <w:t>情報</w:t>
            </w:r>
            <w:r>
              <w:rPr>
                <w:rFonts w:asciiTheme="minorEastAsia" w:eastAsiaTheme="minorEastAsia" w:hAnsiTheme="minorEastAsia"/>
                <w:lang w:eastAsia="zh-TW"/>
              </w:rPr>
              <w:t>学部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 xml:space="preserve">　卒業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  <w:lang w:eastAsia="zh-TW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  <w:lang w:eastAsia="zh-TW"/>
              </w:rPr>
            </w:pP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>職歴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インターンシップ・アルバイト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</w:t>
            </w:r>
            <w:r w:rsidR="002E3856" w:rsidRPr="0040573D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spacing w:line="276" w:lineRule="auto"/>
              <w:ind w:left="36" w:right="62"/>
              <w:jc w:val="left"/>
              <w:rPr>
                <w:rStyle w:val="a8"/>
                <w:rFonts w:asciiTheme="minorEastAsia" w:eastAsiaTheme="minorEastAsia" w:hAnsiTheme="minorEastAsia"/>
                <w:b w:val="0"/>
                <w:szCs w:val="21"/>
                <w:shd w:val="clear" w:color="auto" w:fill="FFFFFF"/>
              </w:rPr>
            </w:pPr>
            <w:r w:rsidRPr="0040573D"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グリーンサンソフトウェアソリューション株式会社　日本翻訳・通訳事業　入社</w:t>
            </w:r>
          </w:p>
          <w:p w:rsidR="002E3856" w:rsidRPr="0040573D" w:rsidRDefault="009403C2" w:rsidP="00000BA5">
            <w:pPr>
              <w:spacing w:line="276" w:lineRule="auto"/>
              <w:ind w:left="36" w:right="62"/>
              <w:jc w:val="left"/>
              <w:rPr>
                <w:rFonts w:asciiTheme="minorEastAsia" w:eastAsiaTheme="minorEastAsia" w:hAnsiTheme="minorEastAsia"/>
                <w:b/>
                <w:bCs/>
                <w:color w:val="66CC66"/>
                <w:szCs w:val="21"/>
                <w:shd w:val="clear" w:color="auto" w:fill="FFFFFF"/>
              </w:rPr>
            </w:pPr>
            <w:r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（IT</w:t>
            </w:r>
            <w:r w:rsidR="002E3856" w:rsidRPr="0040573D">
              <w:rPr>
                <w:rFonts w:asciiTheme="minorEastAsia" w:eastAsiaTheme="minorEastAsia" w:hAnsiTheme="minorEastAsia" w:cs="Arial"/>
                <w:szCs w:val="21"/>
              </w:rPr>
              <w:t>分野のベトナム語・</w:t>
            </w:r>
            <w:r w:rsidR="002E3856" w:rsidRPr="0040573D">
              <w:rPr>
                <w:rFonts w:asciiTheme="minorEastAsia" w:eastAsiaTheme="minorEastAsia" w:hAnsiTheme="minorEastAsia" w:cs="Arial" w:hint="eastAsia"/>
                <w:szCs w:val="21"/>
              </w:rPr>
              <w:t>日本</w:t>
            </w:r>
            <w:r w:rsidR="002E3856" w:rsidRPr="0040573D">
              <w:rPr>
                <w:rFonts w:asciiTheme="minorEastAsia" w:eastAsiaTheme="minorEastAsia" w:hAnsiTheme="minorEastAsia" w:cs="Arial"/>
                <w:szCs w:val="21"/>
              </w:rPr>
              <w:t>語通</w:t>
            </w:r>
            <w:r w:rsidR="002E3856" w:rsidRPr="0040573D">
              <w:rPr>
                <w:rFonts w:asciiTheme="minorEastAsia" w:eastAsiaTheme="minorEastAsia" w:hAnsiTheme="minorEastAsia" w:cs="ＭＳ ゴシック" w:hint="eastAsia"/>
                <w:szCs w:val="21"/>
              </w:rPr>
              <w:t>訳・通訳する</w:t>
            </w:r>
            <w:r w:rsidR="002E3856" w:rsidRPr="0040573D"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仕事）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000BA5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00BA5">
            <w:pPr>
              <w:ind w:left="36" w:right="62"/>
              <w:jc w:val="left"/>
              <w:rPr>
                <w:rFonts w:asciiTheme="minorEastAsia" w:eastAsiaTheme="minorEastAsia" w:hAnsiTheme="minorEastAsia"/>
                <w:b/>
                <w:bCs/>
                <w:color w:val="66CC66"/>
                <w:szCs w:val="21"/>
                <w:shd w:val="clear" w:color="auto" w:fill="FFFFFF"/>
              </w:rPr>
            </w:pPr>
            <w:r w:rsidRPr="0040573D"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グリーンサンソフトウェアソリューション株式会社　日本翻訳・通訳事業　退社</w:t>
            </w:r>
          </w:p>
        </w:tc>
      </w:tr>
      <w:tr w:rsidR="002E3856" w:rsidRPr="0040573D" w:rsidTr="00265E76">
        <w:trPr>
          <w:trHeight w:val="426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0151B0">
            <w:pPr>
              <w:spacing w:line="276" w:lineRule="auto"/>
              <w:ind w:left="36" w:right="62"/>
              <w:jc w:val="left"/>
              <w:rPr>
                <w:rStyle w:val="a8"/>
                <w:rFonts w:asciiTheme="minorEastAsia" w:eastAsiaTheme="minorEastAsia" w:hAnsiTheme="minorEastAsia"/>
                <w:b w:val="0"/>
                <w:szCs w:val="21"/>
                <w:shd w:val="clear" w:color="auto" w:fill="FFFFFF"/>
              </w:rPr>
            </w:pPr>
            <w:r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神戸デザートファクトリー</w:t>
            </w:r>
            <w:r w:rsidR="000151B0"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（</w:t>
            </w:r>
            <w:r w:rsidR="00C028B6"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ソフト</w:t>
            </w:r>
            <w:r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クリーム</w:t>
            </w:r>
            <w:r w:rsidR="00BC7303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の店）</w:t>
            </w:r>
            <w:r w:rsidR="000151B0"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 xml:space="preserve">ホール　</w:t>
            </w:r>
            <w:r w:rsidR="009E21EE" w:rsidRPr="0040573D"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入社</w:t>
            </w:r>
          </w:p>
          <w:p w:rsidR="00C028B6" w:rsidRPr="0040573D" w:rsidRDefault="00C028B6" w:rsidP="00C028B6">
            <w:pPr>
              <w:spacing w:line="276" w:lineRule="auto"/>
              <w:ind w:right="62"/>
              <w:jc w:val="left"/>
              <w:rPr>
                <w:rFonts w:asciiTheme="minorEastAsia" w:eastAsiaTheme="minorEastAsia" w:hAnsiTheme="minorEastAsia"/>
                <w:bCs/>
                <w:szCs w:val="21"/>
                <w:shd w:val="clear" w:color="auto" w:fill="FFFFFF"/>
              </w:rPr>
            </w:pPr>
            <w:r w:rsidRPr="0040573D">
              <w:rPr>
                <w:rStyle w:val="a8"/>
                <w:rFonts w:asciiTheme="minorEastAsia" w:eastAsiaTheme="minorEastAsia" w:hAnsiTheme="minorEastAsia" w:hint="eastAsia"/>
                <w:b w:val="0"/>
              </w:rPr>
              <w:t>(</w:t>
            </w:r>
            <w:r w:rsidRPr="0040573D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レジ、オーダー受け、ソフトクリーム提供、メニュー</w:t>
            </w:r>
            <w:r w:rsidR="009E21EE" w:rsidRPr="0040573D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紹介など</w:t>
            </w:r>
            <w:r w:rsidRPr="0040573D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の仕事</w:t>
            </w:r>
            <w:r w:rsidRPr="0040573D"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)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053D9F" w:rsidRPr="0040573D" w:rsidRDefault="00053D9F" w:rsidP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9E21EE" w:rsidP="006E6C47">
            <w:pPr>
              <w:ind w:left="36" w:right="62"/>
              <w:jc w:val="left"/>
              <w:rPr>
                <w:rFonts w:asciiTheme="minorEastAsia" w:eastAsiaTheme="minorEastAsia" w:hAnsiTheme="minorEastAsia"/>
                <w:b/>
                <w:bCs/>
                <w:color w:val="66CC66"/>
                <w:szCs w:val="21"/>
                <w:shd w:val="clear" w:color="auto" w:fill="FFFFFF"/>
              </w:rPr>
            </w:pPr>
            <w:r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神戸デザートファクトリー</w:t>
            </w:r>
            <w:r w:rsidR="00BC7303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>（ソフトアイスクリームの店）</w:t>
            </w:r>
            <w:r w:rsidRPr="0040573D">
              <w:rPr>
                <w:rFonts w:asciiTheme="minorEastAsia" w:eastAsiaTheme="minorEastAsia" w:hAnsiTheme="minorEastAsia" w:hint="eastAsia"/>
                <w:bCs/>
                <w:szCs w:val="21"/>
                <w:shd w:val="clear" w:color="auto" w:fill="FFFFFF"/>
              </w:rPr>
              <w:t xml:space="preserve">ホール　</w:t>
            </w:r>
            <w:r w:rsidRPr="0040573D">
              <w:rPr>
                <w:rStyle w:val="a8"/>
                <w:rFonts w:asciiTheme="minorEastAsia" w:eastAsiaTheme="minorEastAsia" w:hAnsiTheme="minorEastAsia" w:hint="eastAsia"/>
                <w:b w:val="0"/>
                <w:szCs w:val="21"/>
                <w:shd w:val="clear" w:color="auto" w:fill="FFFFFF"/>
              </w:rPr>
              <w:t>退社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2E3856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2E3856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360DB8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定職</w:t>
            </w:r>
          </w:p>
        </w:tc>
      </w:tr>
      <w:tr w:rsidR="002E3856" w:rsidRPr="0040573D" w:rsidTr="00265E76">
        <w:trPr>
          <w:trHeight w:val="589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6E6C47">
            <w:pPr>
              <w:ind w:left="36" w:right="902"/>
              <w:rPr>
                <w:rStyle w:val="a7"/>
                <w:rFonts w:asciiTheme="minorEastAsia" w:eastAsiaTheme="minorEastAsia" w:hAnsiTheme="minorEastAsia" w:cs="ＭＳ ゴシック"/>
                <w:bCs/>
                <w:i w:val="0"/>
                <w:iCs w:val="0"/>
                <w:shd w:val="clear" w:color="auto" w:fill="FFFFFF"/>
              </w:rPr>
            </w:pPr>
            <w:r w:rsidRPr="0040573D">
              <w:rPr>
                <w:rStyle w:val="a7"/>
                <w:rFonts w:asciiTheme="minorEastAsia" w:eastAsiaTheme="minorEastAsia" w:hAnsiTheme="minorEastAsia" w:cs="Arial"/>
                <w:bCs/>
                <w:i w:val="0"/>
                <w:iCs w:val="0"/>
                <w:shd w:val="clear" w:color="auto" w:fill="FFFFFF"/>
              </w:rPr>
              <w:t>株式会社シーエー</w:t>
            </w:r>
            <w:r w:rsidRPr="0040573D">
              <w:rPr>
                <w:rFonts w:asciiTheme="minorEastAsia" w:eastAsiaTheme="minorEastAsia" w:hAnsiTheme="minorEastAsia" w:cs="Arial"/>
                <w:shd w:val="clear" w:color="auto" w:fill="FFFFFF"/>
              </w:rPr>
              <w:t>・</w:t>
            </w:r>
            <w:r w:rsidRPr="0040573D">
              <w:rPr>
                <w:rStyle w:val="a7"/>
                <w:rFonts w:asciiTheme="minorEastAsia" w:eastAsiaTheme="minorEastAsia" w:hAnsiTheme="minorEastAsia" w:cs="Arial"/>
                <w:bCs/>
                <w:i w:val="0"/>
                <w:iCs w:val="0"/>
                <w:shd w:val="clear" w:color="auto" w:fill="FFFFFF"/>
              </w:rPr>
              <w:t>アドバンス</w:t>
            </w:r>
            <w:r w:rsidRPr="0040573D">
              <w:rPr>
                <w:rFonts w:asciiTheme="minorEastAsia" w:eastAsiaTheme="minorEastAsia" w:hAnsiTheme="minorEastAsia" w:hint="eastAsia"/>
              </w:rPr>
              <w:t xml:space="preserve">　</w:t>
            </w:r>
            <w:r w:rsidRPr="0040573D">
              <w:rPr>
                <w:rStyle w:val="a7"/>
                <w:rFonts w:asciiTheme="minorEastAsia" w:eastAsiaTheme="minorEastAsia" w:hAnsiTheme="minorEastAsia" w:cs="Arial" w:hint="eastAsia"/>
                <w:bCs/>
                <w:i w:val="0"/>
                <w:iCs w:val="0"/>
                <w:shd w:val="clear" w:color="auto" w:fill="FFFFFF"/>
              </w:rPr>
              <w:t>SEM</w:t>
            </w:r>
            <w:r w:rsidRPr="0040573D">
              <w:rPr>
                <w:rStyle w:val="a7"/>
                <w:rFonts w:asciiTheme="minorEastAsia" w:eastAsiaTheme="minorEastAsia" w:hAnsiTheme="minorEastAsia" w:cs="ＭＳ ゴシック" w:hint="eastAsia"/>
                <w:bCs/>
                <w:i w:val="0"/>
                <w:iCs w:val="0"/>
                <w:shd w:val="clear" w:color="auto" w:fill="FFFFFF"/>
              </w:rPr>
              <w:t>部</w:t>
            </w:r>
            <w:r w:rsidR="00BC7303">
              <w:rPr>
                <w:rStyle w:val="a7"/>
                <w:rFonts w:asciiTheme="minorEastAsia" w:eastAsiaTheme="minorEastAsia" w:hAnsiTheme="minorEastAsia" w:cs="ＭＳ ゴシック" w:hint="eastAsia"/>
                <w:bCs/>
                <w:i w:val="0"/>
                <w:iCs w:val="0"/>
                <w:shd w:val="clear" w:color="auto" w:fill="FFFFFF"/>
              </w:rPr>
              <w:t xml:space="preserve">　入社</w:t>
            </w:r>
          </w:p>
          <w:p w:rsidR="002E3856" w:rsidRPr="0040573D" w:rsidRDefault="002E3856" w:rsidP="006E6C47">
            <w:pPr>
              <w:ind w:left="36" w:right="902"/>
              <w:rPr>
                <w:rFonts w:asciiTheme="minorEastAsia" w:eastAsiaTheme="minorEastAsia" w:hAnsiTheme="minorEastAsia"/>
              </w:rPr>
            </w:pPr>
            <w:r w:rsidRPr="0040573D">
              <w:rPr>
                <w:rStyle w:val="a7"/>
                <w:rFonts w:asciiTheme="minorEastAsia" w:eastAsiaTheme="minorEastAsia" w:hAnsiTheme="minorEastAsia" w:cs="ＭＳ ゴシック" w:hint="eastAsia"/>
                <w:bCs/>
                <w:i w:val="0"/>
                <w:iCs w:val="0"/>
                <w:shd w:val="clear" w:color="auto" w:fill="FFFFFF"/>
              </w:rPr>
              <w:t>（インターネット広告結果レポートを製作する仕事）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053D9F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6E6C47">
            <w:pPr>
              <w:ind w:left="36" w:right="902"/>
              <w:rPr>
                <w:rFonts w:asciiTheme="minorEastAsia" w:eastAsiaTheme="minorEastAsia" w:hAnsiTheme="minorEastAsia"/>
              </w:rPr>
            </w:pPr>
            <w:r w:rsidRPr="0040573D">
              <w:rPr>
                <w:rStyle w:val="a7"/>
                <w:rFonts w:asciiTheme="minorEastAsia" w:eastAsiaTheme="minorEastAsia" w:hAnsiTheme="minorEastAsia" w:cs="Arial"/>
                <w:bCs/>
                <w:i w:val="0"/>
                <w:iCs w:val="0"/>
                <w:shd w:val="clear" w:color="auto" w:fill="FFFFFF"/>
              </w:rPr>
              <w:t>株式会社シーエー</w:t>
            </w:r>
            <w:r w:rsidRPr="0040573D">
              <w:rPr>
                <w:rFonts w:asciiTheme="minorEastAsia" w:eastAsiaTheme="minorEastAsia" w:hAnsiTheme="minorEastAsia" w:cs="Arial"/>
                <w:shd w:val="clear" w:color="auto" w:fill="FFFFFF"/>
              </w:rPr>
              <w:t>・</w:t>
            </w:r>
            <w:r w:rsidRPr="0040573D">
              <w:rPr>
                <w:rStyle w:val="a7"/>
                <w:rFonts w:asciiTheme="minorEastAsia" w:eastAsiaTheme="minorEastAsia" w:hAnsiTheme="minorEastAsia" w:cs="Arial"/>
                <w:bCs/>
                <w:i w:val="0"/>
                <w:iCs w:val="0"/>
                <w:shd w:val="clear" w:color="auto" w:fill="FFFFFF"/>
              </w:rPr>
              <w:t>アドバンス</w:t>
            </w:r>
            <w:r w:rsidRPr="0040573D">
              <w:rPr>
                <w:rFonts w:asciiTheme="minorEastAsia" w:eastAsiaTheme="minorEastAsia" w:hAnsiTheme="minorEastAsia" w:hint="eastAsia"/>
              </w:rPr>
              <w:t xml:space="preserve">　</w:t>
            </w:r>
            <w:r w:rsidRPr="0040573D">
              <w:rPr>
                <w:rStyle w:val="a7"/>
                <w:rFonts w:asciiTheme="minorEastAsia" w:eastAsiaTheme="minorEastAsia" w:hAnsiTheme="minorEastAsia" w:cs="Arial" w:hint="eastAsia"/>
                <w:bCs/>
                <w:i w:val="0"/>
                <w:iCs w:val="0"/>
                <w:shd w:val="clear" w:color="auto" w:fill="FFFFFF"/>
              </w:rPr>
              <w:t>SEM</w:t>
            </w:r>
            <w:r w:rsidRPr="0040573D">
              <w:rPr>
                <w:rStyle w:val="a7"/>
                <w:rFonts w:asciiTheme="minorEastAsia" w:eastAsiaTheme="minorEastAsia" w:hAnsiTheme="minorEastAsia" w:cs="ＭＳ ゴシック" w:hint="eastAsia"/>
                <w:bCs/>
                <w:i w:val="0"/>
                <w:iCs w:val="0"/>
                <w:shd w:val="clear" w:color="auto" w:fill="FFFFFF"/>
              </w:rPr>
              <w:t>部　退社</w:t>
            </w:r>
          </w:p>
        </w:tc>
      </w:tr>
      <w:tr w:rsidR="002E3856" w:rsidRPr="0040573D" w:rsidTr="00265E76">
        <w:trPr>
          <w:trHeight w:val="377"/>
        </w:trPr>
        <w:tc>
          <w:tcPr>
            <w:tcW w:w="924" w:type="dxa"/>
            <w:tcBorders>
              <w:right w:val="dotted" w:sz="4" w:space="0" w:color="auto"/>
            </w:tcBorders>
            <w:vAlign w:val="center"/>
          </w:tcPr>
          <w:p w:rsidR="002E3856" w:rsidRPr="0040573D" w:rsidRDefault="002E3856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E3856" w:rsidRPr="0040573D" w:rsidRDefault="002E3856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491" w:type="dxa"/>
            <w:tcBorders>
              <w:left w:val="nil"/>
            </w:tcBorders>
            <w:vAlign w:val="center"/>
          </w:tcPr>
          <w:p w:rsidR="002E3856" w:rsidRPr="0040573D" w:rsidRDefault="002E3856" w:rsidP="006E6C47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以上</w:t>
            </w:r>
          </w:p>
        </w:tc>
      </w:tr>
    </w:tbl>
    <w:p w:rsidR="00247BFE" w:rsidRPr="0040573D" w:rsidRDefault="00247BFE" w:rsidP="003F4130">
      <w:pPr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"/>
        <w:gridCol w:w="567"/>
        <w:gridCol w:w="8351"/>
      </w:tblGrid>
      <w:tr w:rsidR="00247BFE" w:rsidRPr="0040573D" w:rsidTr="00265E76">
        <w:trPr>
          <w:trHeight w:val="397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247BFE" w:rsidRPr="0040573D" w:rsidRDefault="00247BFE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>年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247BFE" w:rsidRPr="0040573D" w:rsidRDefault="00247BFE">
            <w:pPr>
              <w:pStyle w:val="a3"/>
              <w:ind w:left="36" w:right="62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40573D">
              <w:rPr>
                <w:rFonts w:asciiTheme="minorEastAsia" w:eastAsiaTheme="minorEastAsia" w:hAnsiTheme="minorEastAsia" w:hint="eastAsia"/>
                <w:sz w:val="24"/>
              </w:rPr>
              <w:t>月</w:t>
            </w:r>
          </w:p>
        </w:tc>
        <w:tc>
          <w:tcPr>
            <w:tcW w:w="8351" w:type="dxa"/>
            <w:tcBorders>
              <w:left w:val="nil"/>
            </w:tcBorders>
            <w:vAlign w:val="center"/>
          </w:tcPr>
          <w:p w:rsidR="00247BFE" w:rsidRPr="0040573D" w:rsidRDefault="00247BFE">
            <w:pPr>
              <w:ind w:left="36" w:right="62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  <w:sz w:val="24"/>
              </w:rPr>
              <w:t>資格・免許等</w:t>
            </w:r>
          </w:p>
        </w:tc>
      </w:tr>
      <w:tr w:rsidR="00247BFE" w:rsidRPr="0040573D" w:rsidTr="00265E76">
        <w:trPr>
          <w:trHeight w:val="397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2010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8351" w:type="dxa"/>
            <w:tcBorders>
              <w:left w:val="nil"/>
            </w:tcBorders>
            <w:vAlign w:val="center"/>
          </w:tcPr>
          <w:p w:rsidR="00247BFE" w:rsidRPr="0040573D" w:rsidRDefault="00213F9E">
            <w:pPr>
              <w:ind w:left="36" w:right="62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ベトナム国家大学　ホーチミン市人文社会科学大学　Bレベル英語免許　取得</w:t>
            </w:r>
          </w:p>
        </w:tc>
      </w:tr>
      <w:tr w:rsidR="00247BFE" w:rsidRPr="0040573D" w:rsidTr="00265E76">
        <w:trPr>
          <w:trHeight w:val="397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2013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351" w:type="dxa"/>
            <w:tcBorders>
              <w:left w:val="nil"/>
            </w:tcBorders>
            <w:vAlign w:val="center"/>
          </w:tcPr>
          <w:p w:rsidR="00247BFE" w:rsidRPr="0040573D" w:rsidRDefault="002D6552" w:rsidP="00BC7303">
            <w:pPr>
              <w:ind w:left="36" w:right="62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日本語</w:t>
            </w:r>
            <w:r w:rsidR="00213F9E" w:rsidRPr="0040573D">
              <w:rPr>
                <w:rFonts w:asciiTheme="minorEastAsia" w:eastAsiaTheme="minorEastAsia" w:hAnsiTheme="minorEastAsia" w:hint="eastAsia"/>
              </w:rPr>
              <w:t xml:space="preserve">NAT-TEST </w:t>
            </w:r>
            <w:r w:rsidR="00BC7303">
              <w:rPr>
                <w:rFonts w:asciiTheme="minorEastAsia" w:eastAsiaTheme="minorEastAsia" w:hAnsiTheme="minorEastAsia" w:hint="eastAsia"/>
              </w:rPr>
              <w:t>3</w:t>
            </w:r>
            <w:r w:rsidRPr="0040573D">
              <w:rPr>
                <w:rFonts w:asciiTheme="minorEastAsia" w:eastAsiaTheme="minorEastAsia" w:hAnsiTheme="minorEastAsia" w:hint="eastAsia"/>
              </w:rPr>
              <w:t>級　取得</w:t>
            </w:r>
          </w:p>
        </w:tc>
      </w:tr>
      <w:tr w:rsidR="00247BFE" w:rsidRPr="0040573D" w:rsidTr="00265E76">
        <w:trPr>
          <w:trHeight w:val="397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2014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351" w:type="dxa"/>
            <w:tcBorders>
              <w:left w:val="nil"/>
            </w:tcBorders>
            <w:vAlign w:val="center"/>
          </w:tcPr>
          <w:p w:rsidR="00247BFE" w:rsidRPr="0040573D" w:rsidRDefault="00213F9E">
            <w:pPr>
              <w:ind w:left="36" w:right="62"/>
              <w:rPr>
                <w:rFonts w:asciiTheme="minorEastAsia" w:eastAsiaTheme="minorEastAsia" w:hAnsiTheme="minorEastAsia"/>
                <w:lang w:eastAsia="zh-TW"/>
              </w:rPr>
            </w:pP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>日本語能力試験（JLPT</w:t>
            </w:r>
            <w:r w:rsidR="00BC7303">
              <w:rPr>
                <w:rFonts w:asciiTheme="minorEastAsia" w:eastAsiaTheme="minorEastAsia" w:hAnsiTheme="minorEastAsia" w:hint="eastAsia"/>
                <w:lang w:eastAsia="zh-TW"/>
              </w:rPr>
              <w:t>）</w:t>
            </w: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>N2　取得</w:t>
            </w:r>
          </w:p>
        </w:tc>
      </w:tr>
      <w:tr w:rsidR="00247BFE" w:rsidRPr="0040573D" w:rsidTr="00265E76">
        <w:trPr>
          <w:trHeight w:val="397"/>
          <w:jc w:val="center"/>
        </w:trPr>
        <w:tc>
          <w:tcPr>
            <w:tcW w:w="982" w:type="dxa"/>
            <w:tcBorders>
              <w:right w:val="nil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2014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247BFE" w:rsidRPr="0040573D" w:rsidRDefault="00053D9F">
            <w:pPr>
              <w:ind w:left="36" w:right="62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8351" w:type="dxa"/>
            <w:tcBorders>
              <w:left w:val="nil"/>
            </w:tcBorders>
            <w:vAlign w:val="center"/>
          </w:tcPr>
          <w:p w:rsidR="00247BFE" w:rsidRPr="0040573D" w:rsidRDefault="00213F9E">
            <w:pPr>
              <w:ind w:left="36" w:right="62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ベトナム国家大学　ホーチミン市人文社会科学大学　インフォマテイクス免許　取得</w:t>
            </w:r>
          </w:p>
        </w:tc>
      </w:tr>
    </w:tbl>
    <w:p w:rsidR="00247BFE" w:rsidRPr="0040573D" w:rsidRDefault="00247BFE" w:rsidP="000B3F8A">
      <w:pPr>
        <w:jc w:val="left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03"/>
        <w:gridCol w:w="4367"/>
      </w:tblGrid>
      <w:tr w:rsidR="00247BFE" w:rsidRPr="0040573D" w:rsidTr="00165F2F">
        <w:trPr>
          <w:trHeight w:val="1092"/>
          <w:jc w:val="center"/>
        </w:trPr>
        <w:tc>
          <w:tcPr>
            <w:tcW w:w="5503" w:type="dxa"/>
          </w:tcPr>
          <w:p w:rsidR="00247BFE" w:rsidRPr="0040573D" w:rsidRDefault="002D6552" w:rsidP="00E94D4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得意科目・専門科目</w:t>
            </w:r>
          </w:p>
          <w:p w:rsidR="002D6552" w:rsidRPr="0040573D" w:rsidRDefault="002D6552" w:rsidP="00E94D42">
            <w:pPr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日本語・日本文化</w:t>
            </w:r>
          </w:p>
          <w:p w:rsidR="00247BFE" w:rsidRDefault="00165F2F" w:rsidP="00E94D42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経済・人間・社会など日本問題について研究しました。</w:t>
            </w:r>
          </w:p>
          <w:p w:rsidR="00AE631E" w:rsidRPr="0040573D" w:rsidRDefault="00AE631E" w:rsidP="00E94D42">
            <w:pPr>
              <w:jc w:val="left"/>
              <w:rPr>
                <w:rFonts w:asciiTheme="minorEastAsia" w:eastAsiaTheme="minorEastAsia" w:hAnsiTheme="minorEastAsia"/>
              </w:rPr>
            </w:pPr>
            <w:bookmarkStart w:id="0" w:name="_GoBack"/>
            <w:bookmarkEnd w:id="0"/>
          </w:p>
          <w:p w:rsidR="00061683" w:rsidRPr="001313A9" w:rsidRDefault="00006C07" w:rsidP="00E94D4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313A9">
              <w:rPr>
                <w:rFonts w:asciiTheme="minorEastAsia" w:eastAsiaTheme="minorEastAsia" w:hAnsiTheme="minorEastAsia" w:hint="eastAsia"/>
                <w:szCs w:val="21"/>
              </w:rPr>
              <w:t>経営情報</w:t>
            </w:r>
            <w:r w:rsidRPr="001313A9">
              <w:rPr>
                <w:rFonts w:asciiTheme="minorEastAsia" w:eastAsiaTheme="minorEastAsia" w:hAnsiTheme="minorEastAsia"/>
                <w:szCs w:val="21"/>
              </w:rPr>
              <w:t xml:space="preserve">　</w:t>
            </w:r>
          </w:p>
          <w:p w:rsidR="00165F2F" w:rsidRDefault="001313A9" w:rsidP="001313A9">
            <w:pPr>
              <w:jc w:val="left"/>
              <w:rPr>
                <w:rFonts w:asciiTheme="minorEastAsia" w:eastAsiaTheme="minorEastAsia" w:hAnsiTheme="minorEastAsia" w:cs="メイリオ"/>
                <w:szCs w:val="21"/>
                <w:shd w:val="clear" w:color="auto" w:fill="FFFFFF"/>
              </w:rPr>
            </w:pPr>
            <w:r w:rsidRPr="001313A9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経営戦略、マーケティングについて基本的な知識を</w:t>
            </w:r>
            <w:r w:rsidRPr="001313A9">
              <w:rPr>
                <w:rFonts w:asciiTheme="minorEastAsia" w:eastAsiaTheme="minorEastAsia" w:hAnsiTheme="minorEastAsia" w:cs="メイリオ"/>
                <w:szCs w:val="21"/>
                <w:shd w:val="clear" w:color="auto" w:fill="FFFFFF"/>
              </w:rPr>
              <w:t>身に付けました</w:t>
            </w:r>
            <w:r w:rsidRPr="001313A9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。</w:t>
            </w:r>
          </w:p>
          <w:p w:rsidR="00165F2F" w:rsidRPr="00165F2F" w:rsidRDefault="00165F2F" w:rsidP="001313A9">
            <w:pPr>
              <w:jc w:val="left"/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</w:pPr>
          </w:p>
        </w:tc>
        <w:tc>
          <w:tcPr>
            <w:tcW w:w="4367" w:type="dxa"/>
          </w:tcPr>
          <w:p w:rsidR="00247BFE" w:rsidRPr="0040573D" w:rsidRDefault="00247BFE" w:rsidP="00E94D4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趣味</w:t>
            </w:r>
            <w:r w:rsidR="002D6552" w:rsidRPr="0040573D">
              <w:rPr>
                <w:rFonts w:asciiTheme="minorEastAsia" w:eastAsiaTheme="minorEastAsia" w:hAnsiTheme="minorEastAsia" w:hint="eastAsia"/>
                <w:b/>
              </w:rPr>
              <w:t>・特技</w:t>
            </w:r>
          </w:p>
          <w:p w:rsidR="000B3F8A" w:rsidRPr="0040573D" w:rsidRDefault="002D6552" w:rsidP="00E94D42">
            <w:pPr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趣味：読書、特に現代日本小説。</w:t>
            </w:r>
          </w:p>
          <w:p w:rsidR="002D6552" w:rsidRDefault="002D6552" w:rsidP="00E94D42">
            <w:pPr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好きな作家：吉本バナナ。</w:t>
            </w:r>
          </w:p>
          <w:p w:rsidR="00061683" w:rsidRPr="0040573D" w:rsidRDefault="00061683" w:rsidP="00E94D42">
            <w:pPr>
              <w:jc w:val="left"/>
              <w:rPr>
                <w:rFonts w:asciiTheme="minorEastAsia" w:eastAsiaTheme="minorEastAsia" w:hAnsiTheme="minorEastAsia"/>
              </w:rPr>
            </w:pPr>
          </w:p>
          <w:p w:rsidR="00006C07" w:rsidRDefault="002D6552" w:rsidP="00E94D42">
            <w:pPr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特技：チームワーク。</w:t>
            </w:r>
            <w:r w:rsidR="0024338E">
              <w:rPr>
                <w:rFonts w:asciiTheme="minorEastAsia" w:eastAsiaTheme="minorEastAsia" w:hAnsiTheme="minorEastAsia" w:hint="eastAsia"/>
              </w:rPr>
              <w:t xml:space="preserve">　</w:t>
            </w:r>
          </w:p>
          <w:p w:rsidR="002D6552" w:rsidRPr="0040573D" w:rsidRDefault="002D6552" w:rsidP="00E94D42">
            <w:pPr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議論や授業から身に付けました。</w:t>
            </w:r>
          </w:p>
          <w:p w:rsidR="00247BFE" w:rsidRPr="0040573D" w:rsidRDefault="00247BFE" w:rsidP="00E94D42">
            <w:pPr>
              <w:tabs>
                <w:tab w:val="left" w:pos="698"/>
              </w:tabs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47BFE" w:rsidRPr="0040573D" w:rsidTr="00165F2F">
        <w:trPr>
          <w:trHeight w:val="1344"/>
          <w:jc w:val="center"/>
        </w:trPr>
        <w:tc>
          <w:tcPr>
            <w:tcW w:w="5503" w:type="dxa"/>
            <w:tcBorders>
              <w:bottom w:val="nil"/>
            </w:tcBorders>
          </w:tcPr>
          <w:p w:rsidR="00247BFE" w:rsidRPr="0040573D" w:rsidRDefault="002D6552" w:rsidP="00E94D4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自己PR</w:t>
            </w:r>
          </w:p>
          <w:p w:rsidR="00006C07" w:rsidRDefault="003E75E2" w:rsidP="00137686">
            <w:pPr>
              <w:jc w:val="left"/>
              <w:rPr>
                <w:rFonts w:asciiTheme="minorEastAsia" w:eastAsiaTheme="minorEastAsia" w:hAnsiTheme="minorEastAsia" w:cs="メイリオ"/>
                <w:szCs w:val="21"/>
              </w:rPr>
            </w:pPr>
            <w:r w:rsidRPr="0040573D">
              <w:rPr>
                <w:rFonts w:asciiTheme="minorEastAsia" w:eastAsiaTheme="minorEastAsia" w:hAnsiTheme="minorEastAsia" w:cs="メイリオ" w:hint="eastAsia"/>
                <w:color w:val="000000"/>
                <w:szCs w:val="21"/>
              </w:rPr>
              <w:t>仕事をする上で技術も重要だが、回りの職員が気持ちよく仕事ができるように、常に笑顔で居る</w:t>
            </w:r>
            <w:r w:rsidRPr="00006C07">
              <w:rPr>
                <w:rFonts w:asciiTheme="minorEastAsia" w:eastAsiaTheme="minorEastAsia" w:hAnsiTheme="minorEastAsia" w:cs="メイリオ" w:hint="eastAsia"/>
                <w:color w:val="000000"/>
                <w:szCs w:val="21"/>
              </w:rPr>
              <w:t>事を心</w:t>
            </w:r>
            <w:r w:rsidRPr="00006C07">
              <w:rPr>
                <w:rFonts w:asciiTheme="minorEastAsia" w:eastAsiaTheme="minorEastAsia" w:hAnsiTheme="minorEastAsia" w:cs="メイリオ" w:hint="eastAsia"/>
                <w:szCs w:val="21"/>
              </w:rPr>
              <w:t>がけています</w:t>
            </w:r>
            <w:r w:rsidR="00137686" w:rsidRPr="00006C07">
              <w:rPr>
                <w:rFonts w:asciiTheme="minorEastAsia" w:eastAsiaTheme="minorEastAsia" w:hAnsiTheme="minorEastAsia" w:cs="メイリオ" w:hint="eastAsia"/>
                <w:szCs w:val="21"/>
              </w:rPr>
              <w:t>。</w:t>
            </w:r>
          </w:p>
          <w:p w:rsidR="00247BFE" w:rsidRDefault="00BD4436" w:rsidP="00137686">
            <w:pPr>
              <w:jc w:val="left"/>
              <w:rPr>
                <w:rFonts w:asciiTheme="minorEastAsia" w:eastAsiaTheme="minorEastAsia" w:hAnsiTheme="minorEastAsia" w:cs="メイリオ"/>
                <w:szCs w:val="21"/>
                <w:shd w:val="clear" w:color="auto" w:fill="FFFFFF"/>
              </w:rPr>
            </w:pPr>
            <w:r w:rsidRPr="00006C07">
              <w:rPr>
                <w:rFonts w:asciiTheme="minorEastAsia" w:eastAsiaTheme="minorEastAsia" w:hAnsiTheme="minorEastAsia" w:cs="メイリオ" w:hint="eastAsia"/>
                <w:szCs w:val="21"/>
              </w:rPr>
              <w:t>又は、</w:t>
            </w:r>
            <w:r w:rsidR="00006C07" w:rsidRPr="00006C07">
              <w:rPr>
                <w:rFonts w:asciiTheme="minorEastAsia" w:eastAsiaTheme="minorEastAsia" w:hAnsiTheme="minorEastAsia" w:cs="メイリオ" w:hint="eastAsia"/>
                <w:szCs w:val="21"/>
              </w:rPr>
              <w:t>バイト先</w:t>
            </w:r>
            <w:r w:rsidR="00006C07">
              <w:rPr>
                <w:rFonts w:asciiTheme="minorEastAsia" w:eastAsiaTheme="minorEastAsia" w:hAnsiTheme="minorEastAsia" w:cs="メイリオ" w:hint="eastAsia"/>
                <w:szCs w:val="21"/>
              </w:rPr>
              <w:t>で</w:t>
            </w:r>
            <w:r w:rsidR="00556A1D" w:rsidRPr="00006C07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接客を</w:t>
            </w:r>
            <w:r w:rsidR="00AB1A67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通じて、対人関係のコミュニケーション能力を高めることができました</w:t>
            </w:r>
            <w:r w:rsidR="00556A1D" w:rsidRPr="00006C07">
              <w:rPr>
                <w:rFonts w:asciiTheme="minorEastAsia" w:eastAsiaTheme="minorEastAsia" w:hAnsiTheme="minorEastAsia" w:cs="メイリオ" w:hint="eastAsia"/>
                <w:szCs w:val="21"/>
                <w:shd w:val="clear" w:color="auto" w:fill="FFFFFF"/>
              </w:rPr>
              <w:t>。</w:t>
            </w:r>
          </w:p>
          <w:p w:rsidR="00006C07" w:rsidRPr="0040573D" w:rsidRDefault="00006C07" w:rsidP="00137686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67" w:type="dxa"/>
            <w:tcBorders>
              <w:bottom w:val="nil"/>
            </w:tcBorders>
          </w:tcPr>
          <w:p w:rsidR="00247BFE" w:rsidRPr="0040573D" w:rsidRDefault="00247BFE" w:rsidP="00E94D42">
            <w:pPr>
              <w:jc w:val="left"/>
              <w:rPr>
                <w:rFonts w:asciiTheme="minorEastAsia" w:eastAsiaTheme="minorEastAsia" w:hAnsiTheme="minorEastAsia"/>
                <w:b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その他</w:t>
            </w:r>
          </w:p>
          <w:p w:rsidR="00061683" w:rsidRDefault="002D6552" w:rsidP="00E94D42">
            <w:pPr>
              <w:tabs>
                <w:tab w:val="left" w:pos="656"/>
              </w:tabs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東日</w:t>
            </w:r>
            <w:r w:rsidR="00006C07">
              <w:rPr>
                <w:rFonts w:asciiTheme="minorEastAsia" w:eastAsiaTheme="minorEastAsia" w:hAnsiTheme="minorEastAsia" w:hint="eastAsia"/>
              </w:rPr>
              <w:t xml:space="preserve">クラブ（日本学科の日本語クラブ）　</w:t>
            </w:r>
          </w:p>
          <w:p w:rsidR="00006C07" w:rsidRDefault="00006C07" w:rsidP="00E94D42">
            <w:pPr>
              <w:tabs>
                <w:tab w:val="left" w:pos="656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メンバー</w:t>
            </w:r>
          </w:p>
          <w:p w:rsidR="00061683" w:rsidRDefault="006A3289" w:rsidP="00E94D42">
            <w:pPr>
              <w:tabs>
                <w:tab w:val="left" w:pos="656"/>
              </w:tabs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 xml:space="preserve">グリーンフィウチャーボランテイアクラブ（環境のためジョギングクラブ）　</w:t>
            </w:r>
          </w:p>
          <w:p w:rsidR="00801D5B" w:rsidRDefault="006A3289" w:rsidP="00E94D42">
            <w:pPr>
              <w:tabs>
                <w:tab w:val="left" w:pos="656"/>
              </w:tabs>
              <w:jc w:val="left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メンバー</w:t>
            </w:r>
            <w:r w:rsidR="00801D5B" w:rsidRPr="0040573D">
              <w:rPr>
                <w:rFonts w:asciiTheme="minorEastAsia" w:eastAsiaTheme="minorEastAsia" w:hAnsiTheme="minorEastAsia" w:hint="eastAsia"/>
              </w:rPr>
              <w:tab/>
            </w:r>
          </w:p>
          <w:p w:rsidR="00165F2F" w:rsidRPr="0040573D" w:rsidRDefault="00165F2F" w:rsidP="00E94D42">
            <w:pPr>
              <w:tabs>
                <w:tab w:val="left" w:pos="656"/>
              </w:tabs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47BFE" w:rsidRPr="0040573D" w:rsidTr="003A61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jc w:val="center"/>
        </w:trPr>
        <w:tc>
          <w:tcPr>
            <w:tcW w:w="9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449" w:rsidRPr="0040573D" w:rsidRDefault="00247BFE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志望動機</w:t>
            </w:r>
            <w:r w:rsidRPr="0040573D">
              <w:rPr>
                <w:rFonts w:asciiTheme="minorEastAsia" w:eastAsiaTheme="minorEastAsia" w:hAnsiTheme="minorEastAsia" w:hint="eastAsia"/>
              </w:rPr>
              <w:t>（できるだけ具体的に）</w:t>
            </w:r>
          </w:p>
          <w:p w:rsidR="00BD4436" w:rsidRPr="00556A1D" w:rsidRDefault="00C028B6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bCs/>
                <w:iCs/>
                <w:szCs w:val="21"/>
              </w:rPr>
            </w:pPr>
            <w:r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日本での</w:t>
            </w:r>
            <w:r w:rsidR="005D1298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マーケティング</w:t>
            </w:r>
            <w:r w:rsidR="005D1298" w:rsidRPr="00BD4436">
              <w:rPr>
                <w:rStyle w:val="a7"/>
                <w:rFonts w:asciiTheme="minorEastAsia" w:eastAsiaTheme="minorEastAsia" w:hAnsiTheme="minorEastAsia"/>
                <w:bCs/>
                <w:i w:val="0"/>
                <w:szCs w:val="21"/>
              </w:rPr>
              <w:t>・経営</w:t>
            </w:r>
            <w:r w:rsidR="004D596B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分野</w:t>
            </w:r>
            <w:r w:rsidR="005D1298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について</w:t>
            </w:r>
            <w:r w:rsidR="005D1298" w:rsidRPr="00BD4436">
              <w:rPr>
                <w:rStyle w:val="a7"/>
                <w:rFonts w:asciiTheme="minorEastAsia" w:eastAsiaTheme="minorEastAsia" w:hAnsiTheme="minorEastAsia"/>
                <w:bCs/>
                <w:i w:val="0"/>
                <w:szCs w:val="21"/>
              </w:rPr>
              <w:t>興味が</w:t>
            </w:r>
            <w:r w:rsidR="005D1298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深く</w:t>
            </w:r>
            <w:r w:rsidR="005D1298" w:rsidRPr="00BD4436">
              <w:rPr>
                <w:rStyle w:val="a7"/>
                <w:rFonts w:asciiTheme="minorEastAsia" w:eastAsiaTheme="minorEastAsia" w:hAnsiTheme="minorEastAsia"/>
                <w:bCs/>
                <w:i w:val="0"/>
                <w:szCs w:val="21"/>
              </w:rPr>
              <w:t>あ</w:t>
            </w:r>
            <w:r w:rsidR="00556A1D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ります</w:t>
            </w:r>
            <w:r w:rsidR="004D596B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ので、</w:t>
            </w:r>
            <w:r w:rsidR="00556A1D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6ヶ月</w:t>
            </w:r>
            <w:r w:rsidR="00556A1D">
              <w:rPr>
                <w:rStyle w:val="a7"/>
                <w:rFonts w:asciiTheme="minorEastAsia" w:eastAsiaTheme="minorEastAsia" w:hAnsiTheme="minorEastAsia"/>
                <w:bCs/>
                <w:i w:val="0"/>
                <w:szCs w:val="21"/>
              </w:rPr>
              <w:t>間で</w:t>
            </w:r>
            <w:r w:rsidR="004D596B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基本的な</w:t>
            </w:r>
            <w:r w:rsidR="004D596B" w:rsidRPr="00BD4436">
              <w:rPr>
                <w:rStyle w:val="a7"/>
                <w:rFonts w:asciiTheme="minorEastAsia" w:eastAsiaTheme="minorEastAsia" w:hAnsiTheme="minorEastAsia"/>
                <w:bCs/>
                <w:i w:val="0"/>
                <w:szCs w:val="21"/>
              </w:rPr>
              <w:t>経営情報</w:t>
            </w:r>
            <w:r w:rsidR="004D596B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知識</w:t>
            </w:r>
            <w:r w:rsidR="00BD4436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を</w:t>
            </w:r>
            <w:r w:rsidR="00556A1D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習得</w:t>
            </w:r>
            <w:r w:rsidR="00BD4436" w:rsidRPr="00BD4436">
              <w:rPr>
                <w:rStyle w:val="a7"/>
                <w:rFonts w:asciiTheme="minorEastAsia" w:eastAsiaTheme="minorEastAsia" w:hAnsiTheme="minorEastAsia"/>
                <w:bCs/>
                <w:i w:val="0"/>
                <w:szCs w:val="21"/>
              </w:rPr>
              <w:t>して</w:t>
            </w:r>
            <w:r w:rsidR="00BD4436" w:rsidRPr="00BD4436">
              <w:rPr>
                <w:rStyle w:val="a7"/>
                <w:rFonts w:asciiTheme="minorEastAsia" w:eastAsiaTheme="minorEastAsia" w:hAnsiTheme="minorEastAsia" w:hint="eastAsia"/>
                <w:bCs/>
                <w:i w:val="0"/>
                <w:szCs w:val="21"/>
              </w:rPr>
              <w:t>スキルアップ</w:t>
            </w:r>
            <w:r w:rsidR="00BD4436" w:rsidRPr="00BD4436">
              <w:rPr>
                <w:rFonts w:asciiTheme="minorEastAsia" w:eastAsiaTheme="minorEastAsia" w:hAnsiTheme="minorEastAsia" w:cs="メイリオ" w:hint="eastAsia"/>
                <w:szCs w:val="21"/>
              </w:rPr>
              <w:t>に努めてきました。</w:t>
            </w:r>
          </w:p>
          <w:p w:rsidR="00BD4436" w:rsidRPr="00BD4436" w:rsidRDefault="00512C05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BD4436">
              <w:rPr>
                <w:rFonts w:asciiTheme="minorEastAsia" w:eastAsiaTheme="minorEastAsia" w:hAnsiTheme="minorEastAsia" w:hint="eastAsia"/>
                <w:szCs w:val="21"/>
              </w:rPr>
              <w:t>御社で</w:t>
            </w:r>
            <w:r w:rsidR="004D596B" w:rsidRPr="00BD4436">
              <w:rPr>
                <w:rFonts w:asciiTheme="minorEastAsia" w:eastAsiaTheme="minorEastAsia" w:hAnsiTheme="minorEastAsia" w:hint="eastAsia"/>
                <w:szCs w:val="21"/>
              </w:rPr>
              <w:t>マーケティング</w:t>
            </w:r>
            <w:r w:rsidR="009E21EE" w:rsidRPr="00BD4436">
              <w:rPr>
                <w:rFonts w:asciiTheme="minorEastAsia" w:eastAsiaTheme="minorEastAsia" w:hAnsiTheme="minorEastAsia" w:hint="eastAsia"/>
                <w:szCs w:val="21"/>
              </w:rPr>
              <w:t>スタッフ</w:t>
            </w:r>
            <w:r w:rsidR="00BD4436" w:rsidRPr="00BD4436">
              <w:rPr>
                <w:rFonts w:asciiTheme="minorEastAsia" w:eastAsiaTheme="minorEastAsia" w:hAnsiTheme="minorEastAsia" w:hint="eastAsia"/>
                <w:szCs w:val="21"/>
              </w:rPr>
              <w:t>として</w:t>
            </w:r>
            <w:r w:rsidR="00556A1D">
              <w:rPr>
                <w:rFonts w:asciiTheme="minorEastAsia" w:eastAsiaTheme="minorEastAsia" w:hAnsiTheme="minorEastAsia" w:hint="eastAsia"/>
                <w:szCs w:val="21"/>
              </w:rPr>
              <w:t>これまでの</w:t>
            </w:r>
            <w:r w:rsidR="00BD4436" w:rsidRPr="00BD4436">
              <w:rPr>
                <w:rStyle w:val="line03"/>
                <w:rFonts w:asciiTheme="minorEastAsia" w:eastAsiaTheme="minorEastAsia" w:hAnsiTheme="minorEastAsia" w:cs="メイリオ" w:hint="eastAsia"/>
                <w:szCs w:val="21"/>
              </w:rPr>
              <w:t>積極性を持って新たなことを吸収しながら貢献</w:t>
            </w:r>
            <w:r w:rsidR="00BD4436" w:rsidRPr="00BD4436">
              <w:rPr>
                <w:rFonts w:asciiTheme="minorEastAsia" w:eastAsiaTheme="minorEastAsia" w:hAnsiTheme="minorEastAsia" w:cs="メイリオ" w:hint="eastAsia"/>
                <w:szCs w:val="21"/>
              </w:rPr>
              <w:t>していきたいと思っています。</w:t>
            </w:r>
          </w:p>
          <w:p w:rsidR="006A3289" w:rsidRPr="00BD4436" w:rsidRDefault="00F27750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BD4436">
              <w:rPr>
                <w:rFonts w:asciiTheme="minorEastAsia" w:eastAsiaTheme="minorEastAsia" w:hAnsiTheme="minorEastAsia" w:hint="eastAsia"/>
                <w:szCs w:val="21"/>
              </w:rPr>
              <w:t>さらに自分の</w:t>
            </w:r>
            <w:r w:rsidR="00512C05" w:rsidRPr="00BD4436">
              <w:rPr>
                <w:rFonts w:asciiTheme="minorEastAsia" w:eastAsiaTheme="minorEastAsia" w:hAnsiTheme="minorEastAsia" w:hint="eastAsia"/>
                <w:szCs w:val="21"/>
              </w:rPr>
              <w:t>能力</w:t>
            </w:r>
            <w:r w:rsidR="008506D7" w:rsidRPr="00BD4436">
              <w:rPr>
                <w:rFonts w:asciiTheme="minorEastAsia" w:eastAsiaTheme="minorEastAsia" w:hAnsiTheme="minorEastAsia" w:hint="eastAsia"/>
                <w:szCs w:val="21"/>
              </w:rPr>
              <w:t>も</w:t>
            </w:r>
            <w:r w:rsidR="00565E37" w:rsidRPr="00BD4436">
              <w:rPr>
                <w:rFonts w:asciiTheme="minorEastAsia" w:eastAsiaTheme="minorEastAsia" w:hAnsiTheme="minorEastAsia" w:hint="eastAsia"/>
                <w:szCs w:val="21"/>
              </w:rPr>
              <w:t>発揮させたいと考え</w:t>
            </w:r>
            <w:r w:rsidR="00006C07">
              <w:rPr>
                <w:rFonts w:asciiTheme="minorEastAsia" w:eastAsiaTheme="minorEastAsia" w:hAnsiTheme="minorEastAsia" w:hint="eastAsia"/>
                <w:szCs w:val="21"/>
              </w:rPr>
              <w:t>てい</w:t>
            </w:r>
            <w:r w:rsidR="00565E37" w:rsidRPr="00BD4436">
              <w:rPr>
                <w:rFonts w:asciiTheme="minorEastAsia" w:eastAsiaTheme="minorEastAsia" w:hAnsiTheme="minorEastAsia" w:hint="eastAsia"/>
                <w:szCs w:val="21"/>
              </w:rPr>
              <w:t>ます。</w:t>
            </w:r>
          </w:p>
          <w:p w:rsidR="00565E37" w:rsidRPr="00BD4436" w:rsidRDefault="00621FAD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  <w:r w:rsidRPr="00BD4436">
              <w:rPr>
                <w:rFonts w:asciiTheme="minorEastAsia" w:eastAsiaTheme="minorEastAsia" w:hAnsiTheme="minorEastAsia" w:hint="eastAsia"/>
                <w:szCs w:val="21"/>
              </w:rPr>
              <w:t>何卒よろしく</w:t>
            </w:r>
            <w:r w:rsidR="00565E37" w:rsidRPr="00BD4436">
              <w:rPr>
                <w:rFonts w:asciiTheme="minorEastAsia" w:eastAsiaTheme="minorEastAsia" w:hAnsiTheme="minorEastAsia" w:hint="eastAsia"/>
                <w:szCs w:val="21"/>
              </w:rPr>
              <w:t>お願い</w:t>
            </w:r>
            <w:r w:rsidR="000B3F8A" w:rsidRPr="00BD4436">
              <w:rPr>
                <w:rFonts w:asciiTheme="minorEastAsia" w:eastAsiaTheme="minorEastAsia" w:hAnsiTheme="minorEastAsia" w:hint="eastAsia"/>
                <w:szCs w:val="21"/>
              </w:rPr>
              <w:t>致</w:t>
            </w:r>
            <w:r w:rsidR="00565E37" w:rsidRPr="00BD4436">
              <w:rPr>
                <w:rFonts w:asciiTheme="minorEastAsia" w:eastAsiaTheme="minorEastAsia" w:hAnsiTheme="minorEastAsia" w:hint="eastAsia"/>
                <w:szCs w:val="21"/>
              </w:rPr>
              <w:t>します。</w:t>
            </w:r>
          </w:p>
          <w:p w:rsidR="002D5AE8" w:rsidRPr="0040573D" w:rsidRDefault="002D5AE8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</w:p>
        </w:tc>
      </w:tr>
      <w:tr w:rsidR="00247BFE" w:rsidRPr="0040573D" w:rsidTr="00AA70B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479"/>
          <w:jc w:val="center"/>
        </w:trPr>
        <w:tc>
          <w:tcPr>
            <w:tcW w:w="9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BFE" w:rsidRPr="0040573D" w:rsidRDefault="00247BFE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  <w:b/>
              </w:rPr>
              <w:t>本人希望記入欄</w:t>
            </w:r>
            <w:r w:rsidRPr="0040573D">
              <w:rPr>
                <w:rFonts w:asciiTheme="minorEastAsia" w:eastAsiaTheme="minorEastAsia" w:hAnsiTheme="minorEastAsia"/>
              </w:rPr>
              <w:t>(</w:t>
            </w:r>
            <w:r w:rsidRPr="0040573D">
              <w:rPr>
                <w:rFonts w:asciiTheme="minorEastAsia" w:eastAsiaTheme="minorEastAsia" w:hAnsiTheme="minorEastAsia" w:hint="eastAsia"/>
              </w:rPr>
              <w:t>特に給料・職種・勤務時間・勤務地・その他についての希望などがあれば記入</w:t>
            </w:r>
            <w:r w:rsidRPr="0040573D">
              <w:rPr>
                <w:rFonts w:asciiTheme="minorEastAsia" w:eastAsiaTheme="minorEastAsia" w:hAnsiTheme="minorEastAsia"/>
              </w:rPr>
              <w:t>)</w:t>
            </w:r>
          </w:p>
          <w:p w:rsidR="00361F66" w:rsidRPr="0040573D" w:rsidRDefault="00361F66" w:rsidP="000151B0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〈</w:t>
            </w:r>
            <w:r w:rsidR="002C72B7" w:rsidRPr="0040573D">
              <w:rPr>
                <w:rFonts w:asciiTheme="minorEastAsia" w:eastAsiaTheme="minorEastAsia" w:hAnsiTheme="minorEastAsia" w:hint="eastAsia"/>
              </w:rPr>
              <w:t>職種</w:t>
            </w:r>
            <w:r w:rsidR="00616E7B" w:rsidRPr="0040573D">
              <w:rPr>
                <w:rFonts w:asciiTheme="minorEastAsia" w:eastAsiaTheme="minorEastAsia" w:hAnsiTheme="minorEastAsia" w:hint="eastAsia"/>
              </w:rPr>
              <w:t>〉</w:t>
            </w:r>
            <w:r w:rsidR="005D1298">
              <w:rPr>
                <w:rFonts w:asciiTheme="minorEastAsia" w:eastAsiaTheme="minorEastAsia" w:hAnsiTheme="minorEastAsia" w:hint="eastAsia"/>
              </w:rPr>
              <w:t>マーケティング</w:t>
            </w:r>
            <w:r w:rsidR="002C72B7" w:rsidRPr="0040573D">
              <w:rPr>
                <w:rFonts w:asciiTheme="minorEastAsia" w:eastAsiaTheme="minorEastAsia" w:hAnsiTheme="minorEastAsia" w:hint="eastAsia"/>
              </w:rPr>
              <w:t>スタッフ</w:t>
            </w:r>
          </w:p>
          <w:p w:rsidR="00D07118" w:rsidRDefault="00BC7303" w:rsidP="000151B0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〈勤務地〉京都市内</w:t>
            </w:r>
          </w:p>
          <w:p w:rsidR="00BC7303" w:rsidRPr="0057780F" w:rsidRDefault="00BC7303" w:rsidP="000151B0">
            <w:pPr>
              <w:autoSpaceDE w:val="0"/>
              <w:autoSpaceDN w:val="0"/>
              <w:textAlignment w:val="bottom"/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〈希望年収〉</w:t>
            </w:r>
            <w:r>
              <w:rPr>
                <w:rFonts w:asciiTheme="minorEastAsia" w:eastAsiaTheme="minorEastAsia" w:hAnsiTheme="minorEastAsia"/>
                <w:lang w:eastAsia="zh-TW"/>
              </w:rPr>
              <w:t>35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0万円-</w:t>
            </w:r>
            <w:r>
              <w:rPr>
                <w:rFonts w:asciiTheme="minorEastAsia" w:eastAsiaTheme="minorEastAsia" w:hAnsiTheme="minorEastAsia"/>
                <w:lang w:eastAsia="zh-TW"/>
              </w:rPr>
              <w:t>400万円</w:t>
            </w:r>
          </w:p>
          <w:p w:rsidR="00BC7303" w:rsidRPr="0040573D" w:rsidRDefault="007366CF" w:rsidP="000151B0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lang w:eastAsia="zh-TW"/>
              </w:rPr>
              <w:t>〈勤務</w:t>
            </w:r>
            <w:r w:rsidR="00EF31EA">
              <w:rPr>
                <w:rFonts w:asciiTheme="minorEastAsia" w:eastAsiaTheme="minorEastAsia" w:hAnsiTheme="minorEastAsia"/>
                <w:lang w:eastAsia="zh-TW"/>
              </w:rPr>
              <w:t>開始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日</w:t>
            </w:r>
            <w:r w:rsidR="00EF31EA">
              <w:rPr>
                <w:rFonts w:asciiTheme="minorEastAsia" w:eastAsiaTheme="minorEastAsia" w:hAnsiTheme="minorEastAsia" w:hint="eastAsia"/>
                <w:lang w:eastAsia="zh-TW"/>
              </w:rPr>
              <w:t>〉</w:t>
            </w:r>
            <w:r w:rsidR="00BC7303">
              <w:rPr>
                <w:rFonts w:asciiTheme="minorEastAsia" w:eastAsiaTheme="minorEastAsia" w:hAnsiTheme="minorEastAsia" w:hint="eastAsia"/>
                <w:lang w:eastAsia="zh-TW"/>
              </w:rPr>
              <w:t>2018年4月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1日</w:t>
            </w:r>
          </w:p>
          <w:p w:rsidR="00247BFE" w:rsidRPr="0040573D" w:rsidRDefault="00CA2E99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〈ご連絡〉日中にご連絡を頂ける場合は、電話番号(</w:t>
            </w:r>
            <w:r w:rsidR="0098113E">
              <w:rPr>
                <w:rFonts w:asciiTheme="minorEastAsia" w:eastAsiaTheme="minorEastAsia" w:hAnsiTheme="minorEastAsia" w:cs="Helvetica" w:hint="eastAsia"/>
                <w:szCs w:val="21"/>
              </w:rPr>
              <w:t>0</w:t>
            </w:r>
            <w:r w:rsidR="0098113E">
              <w:rPr>
                <w:rFonts w:asciiTheme="minorEastAsia" w:eastAsiaTheme="minorEastAsia" w:hAnsiTheme="minorEastAsia" w:cs="Helvetica"/>
                <w:szCs w:val="21"/>
              </w:rPr>
              <w:t>80</w:t>
            </w:r>
            <w:r w:rsidR="0098113E">
              <w:rPr>
                <w:rFonts w:asciiTheme="minorEastAsia" w:eastAsiaTheme="minorEastAsia" w:hAnsiTheme="minorEastAsia" w:cs="Helvetica" w:hint="eastAsia"/>
                <w:szCs w:val="21"/>
              </w:rPr>
              <w:t>-9444-8903</w:t>
            </w:r>
            <w:r w:rsidRPr="0040573D">
              <w:rPr>
                <w:rFonts w:asciiTheme="minorEastAsia" w:eastAsiaTheme="minorEastAsia" w:hAnsiTheme="minorEastAsia" w:hint="eastAsia"/>
              </w:rPr>
              <w:t>)</w:t>
            </w:r>
            <w:r w:rsidR="00A60AC3" w:rsidRPr="0040573D">
              <w:rPr>
                <w:rFonts w:asciiTheme="minorEastAsia" w:eastAsiaTheme="minorEastAsia" w:hAnsiTheme="minorEastAsia" w:hint="eastAsia"/>
              </w:rPr>
              <w:t>、又は電子メールアドレス</w:t>
            </w:r>
            <w:r w:rsidR="00A41669" w:rsidRPr="0040573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60AC3" w:rsidRPr="0040573D">
              <w:rPr>
                <w:rFonts w:asciiTheme="minorEastAsia" w:eastAsiaTheme="minorEastAsia" w:hAnsiTheme="minorEastAsia" w:hint="eastAsia"/>
              </w:rPr>
              <w:t>(</w:t>
            </w:r>
            <w:hyperlink r:id="rId9" w:history="1">
              <w:r w:rsidR="0098113E" w:rsidRPr="00CA43EA">
                <w:rPr>
                  <w:rStyle w:val="a6"/>
                  <w:rFonts w:asciiTheme="minorEastAsia" w:eastAsiaTheme="minorEastAsia" w:hAnsiTheme="minorEastAsia" w:hint="eastAsia"/>
                </w:rPr>
                <w:t>thuhang.jps@gmail.com</w:t>
              </w:r>
            </w:hyperlink>
            <w:r w:rsidR="00A60AC3" w:rsidRPr="0040573D">
              <w:rPr>
                <w:rFonts w:asciiTheme="minorEastAsia" w:eastAsiaTheme="minorEastAsia" w:hAnsiTheme="minorEastAsia" w:hint="eastAsia"/>
              </w:rPr>
              <w:t>)</w:t>
            </w:r>
            <w:r w:rsidR="00A41669" w:rsidRPr="0040573D">
              <w:rPr>
                <w:rFonts w:asciiTheme="minorEastAsia" w:eastAsiaTheme="minorEastAsia" w:hAnsiTheme="minorEastAsia" w:hint="eastAsia"/>
              </w:rPr>
              <w:t xml:space="preserve"> に</w:t>
            </w:r>
            <w:r w:rsidR="00A60AC3" w:rsidRPr="0040573D">
              <w:rPr>
                <w:rFonts w:asciiTheme="minorEastAsia" w:eastAsiaTheme="minorEastAsia" w:hAnsiTheme="minorEastAsia" w:hint="eastAsia"/>
              </w:rPr>
              <w:t>お願い致します。</w:t>
            </w:r>
          </w:p>
          <w:p w:rsidR="00616E7B" w:rsidRPr="0040573D" w:rsidRDefault="00616E7B" w:rsidP="00E94D42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</w:p>
        </w:tc>
      </w:tr>
    </w:tbl>
    <w:p w:rsidR="00247BFE" w:rsidRPr="0040573D" w:rsidRDefault="00247BFE">
      <w:pPr>
        <w:autoSpaceDE w:val="0"/>
        <w:autoSpaceDN w:val="0"/>
        <w:textAlignment w:val="bottom"/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851"/>
        <w:gridCol w:w="851"/>
        <w:gridCol w:w="851"/>
        <w:gridCol w:w="2385"/>
        <w:gridCol w:w="851"/>
        <w:gridCol w:w="851"/>
        <w:gridCol w:w="851"/>
      </w:tblGrid>
      <w:tr w:rsidR="003A6165" w:rsidRPr="0040573D" w:rsidTr="003A6165">
        <w:trPr>
          <w:trHeight w:val="360"/>
          <w:jc w:val="center"/>
        </w:trPr>
        <w:tc>
          <w:tcPr>
            <w:tcW w:w="238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FB17BB">
              <w:rPr>
                <w:rFonts w:asciiTheme="minorEastAsia" w:eastAsiaTheme="minorEastAsia" w:hAnsiTheme="minorEastAsia" w:hint="eastAsia"/>
                <w:spacing w:val="60"/>
                <w:kern w:val="0"/>
                <w:fitText w:val="1260" w:id="-882679552"/>
              </w:rPr>
              <w:t>家族氏</w:t>
            </w:r>
            <w:r w:rsidRPr="00FB17BB">
              <w:rPr>
                <w:rFonts w:asciiTheme="minorEastAsia" w:eastAsiaTheme="minorEastAsia" w:hAnsiTheme="minorEastAsia" w:hint="eastAsia"/>
                <w:spacing w:val="30"/>
                <w:kern w:val="0"/>
                <w:fitText w:val="1260" w:id="-882679552"/>
              </w:rPr>
              <w:t>名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 w:rsidP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続柄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性</w:t>
            </w:r>
            <w:r w:rsidRPr="0040573D">
              <w:rPr>
                <w:rFonts w:asciiTheme="minorEastAsia" w:eastAsiaTheme="minorEastAsia" w:hAnsiTheme="minor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>別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年</w:t>
            </w:r>
            <w:r w:rsidRPr="0040573D">
              <w:rPr>
                <w:rFonts w:asciiTheme="minorEastAsia" w:eastAsiaTheme="minorEastAsia" w:hAnsiTheme="minor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>齢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FB17BB">
              <w:rPr>
                <w:rFonts w:asciiTheme="minorEastAsia" w:eastAsiaTheme="minorEastAsia" w:hAnsiTheme="minorEastAsia" w:hint="eastAsia"/>
                <w:spacing w:val="60"/>
                <w:kern w:val="0"/>
                <w:fitText w:val="1260" w:id="-882679296"/>
              </w:rPr>
              <w:t>家族氏</w:t>
            </w:r>
            <w:r w:rsidRPr="00FB17BB">
              <w:rPr>
                <w:rFonts w:asciiTheme="minorEastAsia" w:eastAsiaTheme="minorEastAsia" w:hAnsiTheme="minorEastAsia" w:hint="eastAsia"/>
                <w:spacing w:val="30"/>
                <w:kern w:val="0"/>
                <w:fitText w:val="1260" w:id="-882679296"/>
              </w:rPr>
              <w:t>名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 w:rsidP="003A6165">
            <w:pPr>
              <w:autoSpaceDE w:val="0"/>
              <w:autoSpaceDN w:val="0"/>
              <w:ind w:left="51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続柄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性</w:t>
            </w:r>
            <w:r w:rsidRPr="0040573D">
              <w:rPr>
                <w:rFonts w:asciiTheme="minorEastAsia" w:eastAsiaTheme="minorEastAsia" w:hAnsiTheme="minor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>別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年</w:t>
            </w:r>
            <w:r w:rsidRPr="0040573D">
              <w:rPr>
                <w:rFonts w:asciiTheme="minorEastAsia" w:eastAsiaTheme="minorEastAsia" w:hAnsiTheme="minor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>齢</w:t>
            </w:r>
          </w:p>
        </w:tc>
      </w:tr>
      <w:tr w:rsidR="003A6165" w:rsidRPr="0040573D" w:rsidTr="00AA70BC">
        <w:trPr>
          <w:trHeight w:hRule="exact" w:val="455"/>
          <w:jc w:val="center"/>
        </w:trPr>
        <w:tc>
          <w:tcPr>
            <w:tcW w:w="238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565E37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Ho Thi Thu Thuy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565E37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母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565E37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女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0D1FA0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5</w:t>
            </w:r>
            <w:r w:rsidR="00BC7303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</w:tr>
      <w:tr w:rsidR="003A6165" w:rsidRPr="0040573D" w:rsidTr="000B3F8A">
        <w:trPr>
          <w:trHeight w:hRule="exact" w:val="446"/>
          <w:jc w:val="center"/>
        </w:trPr>
        <w:tc>
          <w:tcPr>
            <w:tcW w:w="238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565E37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Nguyen Ho Tan Phat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565E37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兄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565E37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男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A94E15" w:rsidRPr="0040573D" w:rsidRDefault="00051F4A" w:rsidP="00A94E1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2</w:t>
            </w:r>
            <w:r w:rsidR="00BC7303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:rsidR="003A6165" w:rsidRPr="0040573D" w:rsidRDefault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</w:tr>
      <w:tr w:rsidR="003A6165" w:rsidRPr="0040573D" w:rsidTr="003A6165">
        <w:trPr>
          <w:trHeight w:hRule="exact" w:val="907"/>
          <w:jc w:val="center"/>
        </w:trPr>
        <w:tc>
          <w:tcPr>
            <w:tcW w:w="2381" w:type="dxa"/>
            <w:tcMar>
              <w:left w:w="0" w:type="dxa"/>
              <w:right w:w="0" w:type="dxa"/>
            </w:tcMar>
          </w:tcPr>
          <w:p w:rsidR="003A6165" w:rsidRPr="0040573D" w:rsidRDefault="003A6165" w:rsidP="003A6165">
            <w:pPr>
              <w:autoSpaceDE w:val="0"/>
              <w:autoSpaceDN w:val="0"/>
              <w:spacing w:beforeLines="20" w:before="72"/>
              <w:ind w:leftChars="50" w:left="105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通勤時間</w:t>
            </w:r>
          </w:p>
          <w:p w:rsidR="003A6165" w:rsidRPr="0040573D" w:rsidRDefault="003A6165" w:rsidP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  <w:p w:rsidR="003A6165" w:rsidRPr="0040573D" w:rsidRDefault="003A6165" w:rsidP="000620E4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53" w:type="dxa"/>
            <w:gridSpan w:val="3"/>
            <w:tcMar>
              <w:left w:w="0" w:type="dxa"/>
              <w:right w:w="0" w:type="dxa"/>
            </w:tcMar>
          </w:tcPr>
          <w:p w:rsidR="003A6165" w:rsidRPr="0040573D" w:rsidRDefault="003A6165" w:rsidP="003A6165">
            <w:pPr>
              <w:autoSpaceDE w:val="0"/>
              <w:autoSpaceDN w:val="0"/>
              <w:spacing w:beforeLines="20" w:before="72"/>
              <w:ind w:leftChars="50" w:left="105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扶養家族数</w:t>
            </w:r>
          </w:p>
          <w:p w:rsidR="003A6165" w:rsidRPr="0040573D" w:rsidRDefault="003A6165" w:rsidP="003A6165">
            <w:pPr>
              <w:autoSpaceDE w:val="0"/>
              <w:autoSpaceDN w:val="0"/>
              <w:ind w:leftChars="50" w:left="105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</w:rPr>
              <w:t>(</w:t>
            </w:r>
            <w:r w:rsidRPr="0040573D">
              <w:rPr>
                <w:rFonts w:asciiTheme="minorEastAsia" w:eastAsiaTheme="minorEastAsia" w:hAnsiTheme="minorEastAsia" w:hint="eastAsia"/>
              </w:rPr>
              <w:t>配偶者を除く</w:t>
            </w:r>
            <w:r w:rsidRPr="0040573D">
              <w:rPr>
                <w:rFonts w:asciiTheme="minorEastAsia" w:eastAsiaTheme="minorEastAsia" w:hAnsiTheme="minorEastAsia"/>
              </w:rPr>
              <w:t>)</w:t>
            </w:r>
          </w:p>
          <w:p w:rsidR="003A6165" w:rsidRPr="0040573D" w:rsidRDefault="003A6165" w:rsidP="003A6165">
            <w:pPr>
              <w:autoSpaceDE w:val="0"/>
              <w:autoSpaceDN w:val="0"/>
              <w:ind w:rightChars="50" w:right="105"/>
              <w:jc w:val="right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 xml:space="preserve">　</w:t>
            </w:r>
            <w:r w:rsidR="00E94D42" w:rsidRPr="0040573D">
              <w:rPr>
                <w:rFonts w:asciiTheme="minorEastAsia" w:eastAsiaTheme="minorEastAsia" w:hAnsiTheme="minorEastAsia" w:hint="eastAsia"/>
              </w:rPr>
              <w:t>0</w:t>
            </w:r>
            <w:r w:rsidRPr="0040573D">
              <w:rPr>
                <w:rFonts w:asciiTheme="minorEastAsia" w:eastAsiaTheme="minorEastAsia" w:hAnsiTheme="minorEastAsia" w:hint="eastAsia"/>
              </w:rPr>
              <w:t>人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3A6165" w:rsidRPr="0040573D" w:rsidRDefault="003A6165" w:rsidP="003A6165">
            <w:pPr>
              <w:autoSpaceDE w:val="0"/>
              <w:autoSpaceDN w:val="0"/>
              <w:spacing w:beforeLines="20" w:before="72"/>
              <w:ind w:leftChars="50" w:left="105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配偶者</w:t>
            </w:r>
          </w:p>
          <w:p w:rsidR="003A6165" w:rsidRPr="0040573D" w:rsidRDefault="0082694C" w:rsidP="003A6165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2A8A1A" wp14:editId="6D00D658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121689</wp:posOffset>
                      </wp:positionV>
                      <wp:extent cx="213360" cy="213360"/>
                      <wp:effectExtent l="0" t="0" r="15240" b="15240"/>
                      <wp:wrapNone/>
                      <wp:docPr id="2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00DB89" id="Oval 30" o:spid="_x0000_s1026" style="position:absolute;left:0;text-align:left;margin-left:93.6pt;margin-top:9.6pt;width:16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" filled="f" strokeweight="1pt"/>
                  </w:pict>
                </mc:Fallback>
              </mc:AlternateContent>
            </w:r>
          </w:p>
          <w:p w:rsidR="003A6165" w:rsidRPr="0040573D" w:rsidRDefault="003A6165" w:rsidP="003A6165">
            <w:pPr>
              <w:autoSpaceDE w:val="0"/>
              <w:autoSpaceDN w:val="0"/>
              <w:ind w:rightChars="100" w:right="210"/>
              <w:jc w:val="right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※有・無</w:t>
            </w:r>
          </w:p>
        </w:tc>
        <w:tc>
          <w:tcPr>
            <w:tcW w:w="2553" w:type="dxa"/>
            <w:gridSpan w:val="3"/>
            <w:tcMar>
              <w:left w:w="0" w:type="dxa"/>
              <w:right w:w="0" w:type="dxa"/>
            </w:tcMar>
          </w:tcPr>
          <w:p w:rsidR="003A6165" w:rsidRPr="0040573D" w:rsidRDefault="003A6165" w:rsidP="003A6165">
            <w:pPr>
              <w:autoSpaceDE w:val="0"/>
              <w:autoSpaceDN w:val="0"/>
              <w:spacing w:beforeLines="20" w:before="72"/>
              <w:ind w:leftChars="50" w:left="105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配偶者の扶養義務</w:t>
            </w:r>
          </w:p>
          <w:p w:rsidR="003A6165" w:rsidRPr="0040573D" w:rsidRDefault="0082694C" w:rsidP="003A6165">
            <w:pPr>
              <w:widowControl/>
              <w:jc w:val="center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42BD212" wp14:editId="3026F028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130175</wp:posOffset>
                      </wp:positionV>
                      <wp:extent cx="213360" cy="213360"/>
                      <wp:effectExtent l="0" t="0" r="15240" b="15240"/>
                      <wp:wrapNone/>
                      <wp:docPr id="1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1336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99655" id="Oval 29" o:spid="_x0000_s1026" style="position:absolute;left:0;text-align:left;margin-left:101.65pt;margin-top:10.25pt;width:16.8pt;height:1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" filled="f" strokeweight="1pt"/>
                  </w:pict>
                </mc:Fallback>
              </mc:AlternateContent>
            </w:r>
          </w:p>
          <w:p w:rsidR="003A6165" w:rsidRPr="0040573D" w:rsidRDefault="003A6165" w:rsidP="003A6165">
            <w:pPr>
              <w:autoSpaceDE w:val="0"/>
              <w:autoSpaceDN w:val="0"/>
              <w:ind w:rightChars="100" w:right="210"/>
              <w:jc w:val="right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※有・無</w:t>
            </w:r>
          </w:p>
        </w:tc>
      </w:tr>
    </w:tbl>
    <w:p w:rsidR="00165F2F" w:rsidRPr="0040573D" w:rsidRDefault="00165F2F">
      <w:pPr>
        <w:autoSpaceDE w:val="0"/>
        <w:autoSpaceDN w:val="0"/>
        <w:textAlignment w:val="bottom"/>
        <w:rPr>
          <w:rFonts w:asciiTheme="minorEastAsia" w:eastAsiaTheme="minorEastAsia" w:hAnsiTheme="minorEastAsia" w:hint="eastAsia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41"/>
        <w:gridCol w:w="3873"/>
        <w:gridCol w:w="3456"/>
      </w:tblGrid>
      <w:tr w:rsidR="00247BFE" w:rsidRPr="0040573D" w:rsidTr="003A6165">
        <w:trPr>
          <w:cantSplit/>
          <w:trHeight w:val="527"/>
          <w:jc w:val="center"/>
        </w:trPr>
        <w:tc>
          <w:tcPr>
            <w:tcW w:w="6414" w:type="dxa"/>
            <w:gridSpan w:val="2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保護者</w:t>
            </w:r>
            <w:r w:rsidRPr="0040573D">
              <w:rPr>
                <w:rFonts w:asciiTheme="minorEastAsia" w:eastAsiaTheme="minorEastAsia" w:hAnsiTheme="minorEastAsia"/>
              </w:rPr>
              <w:t>(</w:t>
            </w:r>
            <w:r w:rsidRPr="0040573D">
              <w:rPr>
                <w:rFonts w:asciiTheme="minorEastAsia" w:eastAsiaTheme="minorEastAsia" w:hAnsiTheme="minorEastAsia" w:hint="eastAsia"/>
              </w:rPr>
              <w:t>本人が未成年者の場合のみ記入</w:t>
            </w:r>
            <w:r w:rsidRPr="0040573D">
              <w:rPr>
                <w:rFonts w:asciiTheme="minorEastAsia" w:eastAsiaTheme="minorEastAsia" w:hAnsiTheme="minorEastAsia"/>
              </w:rPr>
              <w:t>)</w:t>
            </w:r>
          </w:p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ふりがな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lang w:eastAsia="zh-TW"/>
              </w:rPr>
            </w:pP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>電話</w:t>
            </w:r>
          </w:p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  <w:lang w:eastAsia="zh-TW"/>
              </w:rPr>
            </w:pP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>市外局番</w:t>
            </w:r>
            <w:r w:rsidRPr="0040573D">
              <w:rPr>
                <w:rFonts w:asciiTheme="minorEastAsia" w:eastAsiaTheme="minorEastAsia" w:hAnsiTheme="minorEastAsia"/>
                <w:lang w:eastAsia="zh-TW"/>
              </w:rPr>
              <w:t>(</w:t>
            </w: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 xml:space="preserve">　　　</w:t>
            </w:r>
            <w:r w:rsidRPr="0040573D">
              <w:rPr>
                <w:rFonts w:asciiTheme="minorEastAsia" w:eastAsiaTheme="minorEastAsia" w:hAnsiTheme="minorEastAsia"/>
                <w:lang w:eastAsia="zh-TW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  <w:lang w:eastAsia="zh-TW"/>
              </w:rPr>
              <w:t xml:space="preserve">　　　</w:t>
            </w:r>
            <w:r w:rsidRPr="0040573D">
              <w:rPr>
                <w:rFonts w:asciiTheme="minorEastAsia" w:eastAsiaTheme="minorEastAsia" w:hAnsiTheme="minorEastAsia"/>
                <w:lang w:eastAsia="zh-TW"/>
              </w:rPr>
              <w:t>)</w:t>
            </w:r>
          </w:p>
        </w:tc>
      </w:tr>
      <w:tr w:rsidR="00247BFE" w:rsidRPr="0040573D" w:rsidTr="003A6165">
        <w:trPr>
          <w:cantSplit/>
          <w:trHeight w:val="340"/>
          <w:jc w:val="center"/>
        </w:trPr>
        <w:tc>
          <w:tcPr>
            <w:tcW w:w="2541" w:type="dxa"/>
            <w:vMerge w:val="restart"/>
            <w:tcBorders>
              <w:top w:val="dotted" w:sz="6" w:space="0" w:color="auto"/>
              <w:left w:val="single" w:sz="6" w:space="0" w:color="auto"/>
              <w:bottom w:val="nil"/>
            </w:tcBorders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氏　　名</w:t>
            </w:r>
          </w:p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73" w:type="dxa"/>
            <w:vMerge w:val="restart"/>
            <w:tcBorders>
              <w:top w:val="dotted" w:sz="6" w:space="0" w:color="auto"/>
              <w:bottom w:val="nil"/>
            </w:tcBorders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lastRenderedPageBreak/>
              <w:t>住　　所　〒</w:t>
            </w:r>
          </w:p>
        </w:tc>
        <w:tc>
          <w:tcPr>
            <w:tcW w:w="3456" w:type="dxa"/>
            <w:tcBorders>
              <w:top w:val="dotted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247BFE" w:rsidRPr="0040573D" w:rsidRDefault="00247BFE">
            <w:pPr>
              <w:autoSpaceDE w:val="0"/>
              <w:autoSpaceDN w:val="0"/>
              <w:jc w:val="center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－</w:t>
            </w:r>
          </w:p>
        </w:tc>
      </w:tr>
      <w:tr w:rsidR="00247BFE" w:rsidRPr="0040573D" w:rsidTr="003A6165">
        <w:trPr>
          <w:cantSplit/>
          <w:jc w:val="center"/>
        </w:trPr>
        <w:tc>
          <w:tcPr>
            <w:tcW w:w="2541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873" w:type="dxa"/>
            <w:vMerge/>
            <w:tcBorders>
              <w:top w:val="nil"/>
              <w:bottom w:val="single" w:sz="6" w:space="0" w:color="auto"/>
            </w:tcBorders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56" w:type="dxa"/>
            <w:tcBorders>
              <w:top w:val="dotted" w:sz="6" w:space="0" w:color="auto"/>
              <w:bottom w:val="single" w:sz="6" w:space="0" w:color="auto"/>
              <w:right w:val="single" w:sz="6" w:space="0" w:color="auto"/>
            </w:tcBorders>
          </w:tcPr>
          <w:p w:rsidR="00247BFE" w:rsidRPr="0040573D" w:rsidRDefault="00247BFE">
            <w:pPr>
              <w:autoSpaceDE w:val="0"/>
              <w:autoSpaceDN w:val="0"/>
              <w:textAlignment w:val="bottom"/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/>
              </w:rPr>
              <w:t>(</w:t>
            </w:r>
            <w:r w:rsidRPr="0040573D">
              <w:rPr>
                <w:rFonts w:asciiTheme="minorEastAsia" w:eastAsiaTheme="minorEastAsia" w:hAnsiTheme="minorEastAsia" w:hint="eastAsia"/>
              </w:rPr>
              <w:t xml:space="preserve">　　　　　　　</w:t>
            </w:r>
            <w:r w:rsidRPr="0040573D">
              <w:rPr>
                <w:rFonts w:asciiTheme="minorEastAsia" w:eastAsiaTheme="minorEastAsia" w:hAnsiTheme="minorEastAsia"/>
              </w:rPr>
              <w:t xml:space="preserve"> </w:t>
            </w:r>
            <w:r w:rsidRPr="0040573D">
              <w:rPr>
                <w:rFonts w:asciiTheme="minorEastAsia" w:eastAsiaTheme="minorEastAsia" w:hAnsiTheme="minorEastAsia" w:hint="eastAsia"/>
              </w:rPr>
              <w:t>方呼出</w:t>
            </w:r>
            <w:r w:rsidRPr="0040573D">
              <w:rPr>
                <w:rFonts w:asciiTheme="minorEastAsia" w:eastAsiaTheme="minorEastAsia" w:hAnsiTheme="minorEastAsia"/>
              </w:rPr>
              <w:t>)</w:t>
            </w:r>
          </w:p>
        </w:tc>
      </w:tr>
    </w:tbl>
    <w:p w:rsidR="00247BFE" w:rsidRPr="0040573D" w:rsidRDefault="00247BFE">
      <w:pPr>
        <w:rPr>
          <w:rFonts w:asciiTheme="minorEastAsia" w:eastAsiaTheme="minorEastAsia" w:hAnsi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0"/>
      </w:tblGrid>
      <w:tr w:rsidR="00247BFE" w:rsidRPr="0040573D" w:rsidTr="001510FF">
        <w:trPr>
          <w:trHeight w:val="1020"/>
          <w:jc w:val="center"/>
        </w:trPr>
        <w:tc>
          <w:tcPr>
            <w:tcW w:w="9930" w:type="dxa"/>
          </w:tcPr>
          <w:p w:rsidR="009C18C6" w:rsidRPr="0040573D" w:rsidRDefault="00247BFE">
            <w:pPr>
              <w:rPr>
                <w:rFonts w:asciiTheme="minorEastAsia" w:eastAsiaTheme="minorEastAsia" w:hAnsiTheme="minorEastAsia"/>
              </w:rPr>
            </w:pPr>
            <w:r w:rsidRPr="0040573D">
              <w:rPr>
                <w:rFonts w:asciiTheme="minorEastAsia" w:eastAsiaTheme="minorEastAsia" w:hAnsiTheme="minorEastAsia" w:hint="eastAsia"/>
              </w:rPr>
              <w:t>採用者記入欄（志望者は記入しないこと）</w:t>
            </w:r>
          </w:p>
          <w:p w:rsidR="009C18C6" w:rsidRPr="0040573D" w:rsidRDefault="009C18C6">
            <w:pPr>
              <w:rPr>
                <w:rFonts w:asciiTheme="minorEastAsia" w:eastAsiaTheme="minorEastAsia" w:hAnsiTheme="minorEastAsia"/>
              </w:rPr>
            </w:pPr>
          </w:p>
          <w:p w:rsidR="001510FF" w:rsidRPr="0040573D" w:rsidRDefault="001510FF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24338E" w:rsidRPr="0040573D" w:rsidRDefault="0024338E" w:rsidP="003751D5">
      <w:pPr>
        <w:rPr>
          <w:rFonts w:asciiTheme="minorEastAsia" w:eastAsiaTheme="minorEastAsia" w:hAnsiTheme="minorEastAsia"/>
        </w:rPr>
      </w:pPr>
    </w:p>
    <w:sectPr w:rsidR="0024338E" w:rsidRPr="0040573D" w:rsidSect="000620E4">
      <w:pgSz w:w="11906" w:h="16838" w:code="9"/>
      <w:pgMar w:top="851" w:right="851" w:bottom="868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1A" w:rsidRDefault="00773E1A" w:rsidP="001777C6">
      <w:r>
        <w:separator/>
      </w:r>
    </w:p>
  </w:endnote>
  <w:endnote w:type="continuationSeparator" w:id="0">
    <w:p w:rsidR="00773E1A" w:rsidRDefault="00773E1A" w:rsidP="0017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メイリオ">
    <w:altName w:val="Meiryo"/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1A" w:rsidRDefault="00773E1A" w:rsidP="001777C6">
      <w:r>
        <w:separator/>
      </w:r>
    </w:p>
  </w:footnote>
  <w:footnote w:type="continuationSeparator" w:id="0">
    <w:p w:rsidR="00773E1A" w:rsidRDefault="00773E1A" w:rsidP="00177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7"/>
  <w:drawingGridVerticalSpacing w:val="29"/>
  <w:displayHorizontalDrawingGridEvery w:val="4"/>
  <w:displayVerticalDrawingGridEvery w:val="4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16"/>
    <w:rsid w:val="00006C07"/>
    <w:rsid w:val="00014402"/>
    <w:rsid w:val="000151B0"/>
    <w:rsid w:val="00026D44"/>
    <w:rsid w:val="00051F4A"/>
    <w:rsid w:val="00053D9F"/>
    <w:rsid w:val="00054A48"/>
    <w:rsid w:val="00061683"/>
    <w:rsid w:val="000620E4"/>
    <w:rsid w:val="000917B5"/>
    <w:rsid w:val="000A1993"/>
    <w:rsid w:val="000B3F8A"/>
    <w:rsid w:val="000D1FA0"/>
    <w:rsid w:val="000F07C7"/>
    <w:rsid w:val="001313A9"/>
    <w:rsid w:val="00137686"/>
    <w:rsid w:val="001510FF"/>
    <w:rsid w:val="00165F2F"/>
    <w:rsid w:val="001777C6"/>
    <w:rsid w:val="001969B5"/>
    <w:rsid w:val="001E550A"/>
    <w:rsid w:val="00213F9E"/>
    <w:rsid w:val="0024338E"/>
    <w:rsid w:val="00247BFE"/>
    <w:rsid w:val="00251465"/>
    <w:rsid w:val="00265E76"/>
    <w:rsid w:val="0027064A"/>
    <w:rsid w:val="002C72B7"/>
    <w:rsid w:val="002C72E6"/>
    <w:rsid w:val="002D5AE8"/>
    <w:rsid w:val="002D6552"/>
    <w:rsid w:val="002E3856"/>
    <w:rsid w:val="002E5ACA"/>
    <w:rsid w:val="00302911"/>
    <w:rsid w:val="00360DB8"/>
    <w:rsid w:val="00361F66"/>
    <w:rsid w:val="00367356"/>
    <w:rsid w:val="003751D5"/>
    <w:rsid w:val="003975F3"/>
    <w:rsid w:val="003A6165"/>
    <w:rsid w:val="003E75E2"/>
    <w:rsid w:val="003F4130"/>
    <w:rsid w:val="0040573D"/>
    <w:rsid w:val="0044747A"/>
    <w:rsid w:val="00450DAE"/>
    <w:rsid w:val="004964A4"/>
    <w:rsid w:val="004D596B"/>
    <w:rsid w:val="004E6E6D"/>
    <w:rsid w:val="004F19A9"/>
    <w:rsid w:val="004F2C8C"/>
    <w:rsid w:val="004F4034"/>
    <w:rsid w:val="00512C05"/>
    <w:rsid w:val="005167D8"/>
    <w:rsid w:val="0053333F"/>
    <w:rsid w:val="00550A16"/>
    <w:rsid w:val="00556A1D"/>
    <w:rsid w:val="00565E37"/>
    <w:rsid w:val="0057780F"/>
    <w:rsid w:val="005D1298"/>
    <w:rsid w:val="0061130B"/>
    <w:rsid w:val="00616E7B"/>
    <w:rsid w:val="00621FAD"/>
    <w:rsid w:val="0069116C"/>
    <w:rsid w:val="006942EF"/>
    <w:rsid w:val="006A3289"/>
    <w:rsid w:val="006F573E"/>
    <w:rsid w:val="006F5D7A"/>
    <w:rsid w:val="007366CF"/>
    <w:rsid w:val="00773E1A"/>
    <w:rsid w:val="00775D04"/>
    <w:rsid w:val="007C3E06"/>
    <w:rsid w:val="00801D5B"/>
    <w:rsid w:val="0082694C"/>
    <w:rsid w:val="008506D7"/>
    <w:rsid w:val="00860779"/>
    <w:rsid w:val="00895986"/>
    <w:rsid w:val="00911755"/>
    <w:rsid w:val="00924C36"/>
    <w:rsid w:val="00927354"/>
    <w:rsid w:val="009403C2"/>
    <w:rsid w:val="00973087"/>
    <w:rsid w:val="0098113E"/>
    <w:rsid w:val="00986DCE"/>
    <w:rsid w:val="009C18C6"/>
    <w:rsid w:val="009C5F16"/>
    <w:rsid w:val="009E0B7E"/>
    <w:rsid w:val="009E21EE"/>
    <w:rsid w:val="00A15D77"/>
    <w:rsid w:val="00A23FBF"/>
    <w:rsid w:val="00A2537B"/>
    <w:rsid w:val="00A3402E"/>
    <w:rsid w:val="00A34E94"/>
    <w:rsid w:val="00A41669"/>
    <w:rsid w:val="00A60AC3"/>
    <w:rsid w:val="00A72904"/>
    <w:rsid w:val="00A72E75"/>
    <w:rsid w:val="00A76671"/>
    <w:rsid w:val="00A94E15"/>
    <w:rsid w:val="00AA70BC"/>
    <w:rsid w:val="00AB1A67"/>
    <w:rsid w:val="00AD2647"/>
    <w:rsid w:val="00AE631E"/>
    <w:rsid w:val="00BA2CA1"/>
    <w:rsid w:val="00BC0E01"/>
    <w:rsid w:val="00BC7303"/>
    <w:rsid w:val="00BD256B"/>
    <w:rsid w:val="00BD4436"/>
    <w:rsid w:val="00C028B6"/>
    <w:rsid w:val="00C14727"/>
    <w:rsid w:val="00C17447"/>
    <w:rsid w:val="00C26F8D"/>
    <w:rsid w:val="00C66928"/>
    <w:rsid w:val="00CA2E99"/>
    <w:rsid w:val="00D07118"/>
    <w:rsid w:val="00DA06E3"/>
    <w:rsid w:val="00DA22EA"/>
    <w:rsid w:val="00E0779F"/>
    <w:rsid w:val="00E115E5"/>
    <w:rsid w:val="00E44908"/>
    <w:rsid w:val="00E53E15"/>
    <w:rsid w:val="00E65654"/>
    <w:rsid w:val="00E94D42"/>
    <w:rsid w:val="00EB4D77"/>
    <w:rsid w:val="00EF31EA"/>
    <w:rsid w:val="00EF5F1A"/>
    <w:rsid w:val="00F27750"/>
    <w:rsid w:val="00F40A8A"/>
    <w:rsid w:val="00F7264F"/>
    <w:rsid w:val="00FB17BB"/>
    <w:rsid w:val="00FD323B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498C4D0-B165-4283-97B1-5EE9557F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0E4"/>
    <w:pPr>
      <w:widowControl w:val="0"/>
      <w:jc w:val="both"/>
    </w:pPr>
    <w:rPr>
      <w:rFonts w:ascii="ＭＳ 明朝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table" w:styleId="a4">
    <w:name w:val="Table Grid"/>
    <w:basedOn w:val="a1"/>
    <w:rsid w:val="00E656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semiHidden/>
    <w:rsid w:val="007C3E06"/>
    <w:rPr>
      <w:rFonts w:ascii="Arial" w:eastAsia="ＭＳ ゴシック" w:hAnsi="Arial"/>
      <w:sz w:val="18"/>
      <w:szCs w:val="18"/>
    </w:rPr>
  </w:style>
  <w:style w:type="character" w:styleId="a6">
    <w:name w:val="Hyperlink"/>
    <w:basedOn w:val="a0"/>
    <w:rsid w:val="00A60AC3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2D5AE8"/>
    <w:rPr>
      <w:i/>
      <w:iCs/>
    </w:rPr>
  </w:style>
  <w:style w:type="character" w:customStyle="1" w:styleId="apple-converted-space">
    <w:name w:val="apple-converted-space"/>
    <w:basedOn w:val="a0"/>
    <w:rsid w:val="00BA2CA1"/>
  </w:style>
  <w:style w:type="character" w:styleId="a8">
    <w:name w:val="Strong"/>
    <w:basedOn w:val="a0"/>
    <w:uiPriority w:val="22"/>
    <w:qFormat/>
    <w:rsid w:val="000F07C7"/>
    <w:rPr>
      <w:b/>
      <w:bCs/>
    </w:rPr>
  </w:style>
  <w:style w:type="paragraph" w:styleId="a9">
    <w:name w:val="header"/>
    <w:basedOn w:val="a"/>
    <w:link w:val="aa"/>
    <w:unhideWhenUsed/>
    <w:rsid w:val="001777C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rsid w:val="001777C6"/>
    <w:rPr>
      <w:rFonts w:ascii="ＭＳ 明朝"/>
      <w:kern w:val="2"/>
      <w:sz w:val="21"/>
    </w:rPr>
  </w:style>
  <w:style w:type="paragraph" w:styleId="ab">
    <w:name w:val="footer"/>
    <w:basedOn w:val="a"/>
    <w:link w:val="ac"/>
    <w:unhideWhenUsed/>
    <w:rsid w:val="001777C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rsid w:val="001777C6"/>
    <w:rPr>
      <w:rFonts w:ascii="ＭＳ 明朝"/>
      <w:kern w:val="2"/>
      <w:sz w:val="21"/>
    </w:rPr>
  </w:style>
  <w:style w:type="character" w:customStyle="1" w:styleId="line03">
    <w:name w:val="line03"/>
    <w:basedOn w:val="a0"/>
    <w:rsid w:val="00BD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uhang.jp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5ben%5d&#36578;&#32887;&#12467;&#12531;&#12469;&#12523;&#12479;&#12531;&#12488;\&#23653;&#27508;&#26360;word\Word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6188-6DA6-4C44-82FD-8E2E1CE3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193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Word用テンプレート履歴君</vt:lpstr>
      <vt:lpstr>Word用テンプレート履歴君</vt:lpstr>
    </vt:vector>
  </TitlesOfParts>
  <Company>ReeTanOai Computer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Word用テンプレート履歴君</dc:title>
  <dc:creator>Nishidzuka</dc:creator>
  <dc:description>Ver.1.1</dc:description>
  <cp:lastModifiedBy>student</cp:lastModifiedBy>
  <cp:revision>36</cp:revision>
  <cp:lastPrinted>2008-08-25T04:36:00Z</cp:lastPrinted>
  <dcterms:created xsi:type="dcterms:W3CDTF">2017-02-06T14:50:00Z</dcterms:created>
  <dcterms:modified xsi:type="dcterms:W3CDTF">2018-02-27T06:42:00Z</dcterms:modified>
</cp:coreProperties>
</file>